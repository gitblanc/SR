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25C317F4">
            <wp:simplePos x="0" y="0"/>
            <wp:positionH relativeFrom="page">
              <wp:posOffset>-88900</wp:posOffset>
            </wp:positionH>
            <wp:positionV relativeFrom="page">
              <wp:posOffset>-1536700</wp:posOffset>
            </wp:positionV>
            <wp:extent cx="13194779" cy="8788869"/>
            <wp:effectExtent l="0" t="0" r="63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880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72D62C13">
                      <wp:extent cx="3528695" cy="1733550"/>
                      <wp:effectExtent l="0" t="0" r="0" b="635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2D74A2FD" w:rsidR="00FD63F6" w:rsidRPr="00D5530C" w:rsidRDefault="00230B03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 w:rsidRPr="00D5530C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Software para Robots</w:t>
                                  </w:r>
                                </w:p>
                                <w:p w14:paraId="6AC88D92" w14:textId="43FE48C2" w:rsidR="00FD63F6" w:rsidRPr="00D5530C" w:rsidRDefault="007774CC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 w:rsidRPr="00D5530C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Grupo B3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" filled="f" stroked="f" strokeweight=".5pt">
                      <v:textbox>
                        <w:txbxContent>
                          <w:p w14:paraId="044F2199" w14:textId="2D74A2FD" w:rsidR="00FD63F6" w:rsidRPr="00D5530C" w:rsidRDefault="00230B03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 w:rsidRPr="00D5530C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Software para Robots</w:t>
                            </w:r>
                          </w:p>
                          <w:p w14:paraId="6AC88D92" w14:textId="43FE48C2" w:rsidR="00FD63F6" w:rsidRPr="00D5530C" w:rsidRDefault="007774CC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 w:rsidRPr="00D5530C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Grupo B3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4AD9050D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2A39EB1" wp14:editId="5A0B8D0B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5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09.5pt,0" w14:anchorId="41452D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">
                      <w10:anchorlock/>
                    </v:line>
                  </w:pict>
                </mc:Fallback>
              </mc:AlternateContent>
            </w:r>
          </w:p>
          <w:p w14:paraId="5B8D699A" w14:textId="628CACF0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5115493D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123F2A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18 diciembre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297F87BF" w14:textId="535BD45C" w:rsidR="00D077E9" w:rsidRPr="00281493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Integrantes: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Pr="00281493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Chen Xin Pan Wang</w:t>
            </w:r>
          </w:p>
          <w:p w14:paraId="3616E623" w14:textId="0C7D8D5E" w:rsidR="007774CC" w:rsidRPr="00D5530C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281493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 xml:space="preserve">                       </w:t>
            </w:r>
            <w:r w:rsidRPr="00D5530C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Mateo Rico Iglesias</w:t>
            </w:r>
          </w:p>
          <w:p w14:paraId="4E8BAEEA" w14:textId="012234E1" w:rsidR="007774CC" w:rsidRPr="00D5530C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D5530C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 xml:space="preserve">                       </w:t>
            </w:r>
            <w:r w:rsidRPr="00D5530C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Eduardo Blanco Bielsa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77777777" w:rsidR="007774CC" w:rsidRPr="00FD63F6" w:rsidRDefault="007774CC" w:rsidP="00AB02A7">
            <w:pP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</w:p>
        </w:tc>
      </w:tr>
    </w:tbl>
    <w:p w14:paraId="3F0C2659" w14:textId="474948DA" w:rsidR="007774CC" w:rsidRPr="00331997" w:rsidRDefault="00AB02A7" w:rsidP="007774CC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4B9D5F38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127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1"/>
                            </a:gs>
                            <a:gs pos="10000">
                              <a:schemeClr val="bg2">
                                <a:lumMod val="10000"/>
                              </a:schemeClr>
                            </a:gs>
                            <a:gs pos="100000">
                              <a:srgbClr val="D9560D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6D05F" id="Rectángulo 2" o:spid="_x0000_s1026" alt="rectángulo de color" style="position:absolute;margin-left:-58.8pt;margin-top:572pt;width:611.1pt;height:270.9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" fillcolor="#0f0d29 [3213]" stroked="f" strokeweight="2pt">
                <v:fill color2="#d9560d" rotate="t" focusposition="1,1" focussize="" colors="0 #0f0d29;6554f #181717;1 #d9560d" focus="100%" type="gradientRadial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621BC5E4" w14:textId="093AAF94" w:rsidR="00AF35E6" w:rsidRPr="00DA3E08" w:rsidRDefault="00AF35E6" w:rsidP="00AF35E6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DA3E08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lastRenderedPageBreak/>
        <w:t>Práctica 1</w:t>
      </w:r>
    </w:p>
    <w:p w14:paraId="6F94A503" w14:textId="713BCD22" w:rsidR="00214FCC" w:rsidRPr="0076633B" w:rsidRDefault="00214FCC" w:rsidP="00214FCC">
      <w:pPr>
        <w:pStyle w:val="NormalWeb"/>
        <w:rPr>
          <w:rFonts w:ascii="Apple Color Emoji" w:hAnsi="Apple Color Emoji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(Dado1.1) Dado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electrónico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(0,15 puntos)</w:t>
      </w:r>
      <w:r>
        <w:rPr>
          <w:rFonts w:ascii="Calibri" w:hAnsi="Calibri" w:cs="Calibri"/>
          <w:color w:val="5999D3"/>
          <w:sz w:val="26"/>
          <w:szCs w:val="26"/>
        </w:rPr>
        <w:t xml:space="preserve"> </w:t>
      </w:r>
      <w:r w:rsidR="0076633B">
        <w:rPr>
          <w:rFonts w:ascii="Apple Color Emoji" w:hAnsi="Apple Color Emoji" w:cs="Calibri"/>
          <w:color w:val="5999D3"/>
          <w:sz w:val="26"/>
          <w:szCs w:val="26"/>
        </w:rPr>
        <w:t>✅</w:t>
      </w:r>
    </w:p>
    <w:p w14:paraId="348B6112" w14:textId="77777777" w:rsidR="00214FCC" w:rsidRDefault="00214FCC" w:rsidP="00214FCC">
      <w:r w:rsidRPr="00C271AD">
        <w:rPr>
          <w:noProof/>
        </w:rPr>
        <w:drawing>
          <wp:inline distT="0" distB="0" distL="0" distR="0" wp14:anchorId="63405058" wp14:editId="35573010">
            <wp:extent cx="4326673" cy="2434008"/>
            <wp:effectExtent l="0" t="0" r="4445" b="4445"/>
            <wp:docPr id="4" name="Imagen 4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ircuito electrónic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0157" cy="24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C87A" w14:textId="77777777" w:rsidR="00214FCC" w:rsidRDefault="00214FCC" w:rsidP="00214FCC">
      <w:r w:rsidRPr="00C271AD">
        <w:rPr>
          <w:noProof/>
        </w:rPr>
        <w:drawing>
          <wp:inline distT="0" distB="0" distL="0" distR="0" wp14:anchorId="6CDBA575" wp14:editId="41677CEE">
            <wp:extent cx="4293220" cy="2415189"/>
            <wp:effectExtent l="0" t="0" r="0" b="0"/>
            <wp:docPr id="7" name="Imagen 7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circuito electrónic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14" cy="24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E176" w14:textId="77777777" w:rsidR="00214FCC" w:rsidRDefault="00214FCC" w:rsidP="00214FCC">
      <w:r w:rsidRPr="00C271AD">
        <w:rPr>
          <w:noProof/>
        </w:rPr>
        <w:drawing>
          <wp:inline distT="0" distB="0" distL="0" distR="0" wp14:anchorId="3A308104" wp14:editId="71D24606">
            <wp:extent cx="4292600" cy="2414840"/>
            <wp:effectExtent l="0" t="0" r="0" b="0"/>
            <wp:docPr id="9" name="Imagen 9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circuito electrónic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231" cy="24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3735" w14:textId="77777777" w:rsidR="009407BC" w:rsidRDefault="009407BC" w:rsidP="00214FCC"/>
    <w:p w14:paraId="2FF1D3DB" w14:textId="77777777" w:rsidR="00951451" w:rsidRDefault="00951451" w:rsidP="00C51A0E">
      <w:pPr>
        <w:pStyle w:val="NormalWeb"/>
        <w:rPr>
          <w:rFonts w:ascii="Calibri" w:hAnsi="Calibri" w:cs="Calibri"/>
          <w:color w:val="5999D3"/>
          <w:sz w:val="26"/>
          <w:szCs w:val="26"/>
        </w:rPr>
      </w:pPr>
    </w:p>
    <w:p w14:paraId="5DA979FE" w14:textId="77777777" w:rsidR="00951451" w:rsidRDefault="00951451" w:rsidP="00D5530C">
      <w:pPr>
        <w:pStyle w:val="NormalWeb"/>
        <w:jc w:val="center"/>
        <w:rPr>
          <w:rFonts w:ascii="Calibri" w:hAnsi="Calibri" w:cs="Calibri"/>
          <w:color w:val="5999D3"/>
          <w:sz w:val="26"/>
          <w:szCs w:val="26"/>
        </w:rPr>
      </w:pPr>
    </w:p>
    <w:p w14:paraId="6464AD0B" w14:textId="1D650394" w:rsidR="37CD4A59" w:rsidRPr="000C4A56" w:rsidRDefault="00C51A0E" w:rsidP="3CF7BA1D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lastRenderedPageBreak/>
        <w:t xml:space="preserve">(Memoria1.2) Juego de memoria (0,3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43D0EF3" w14:textId="4747159D" w:rsidR="37CD4A59" w:rsidRPr="000C4A56" w:rsidRDefault="37CD4A59">
      <w:pPr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(Zumbador1.3) Ampliar </w:t>
      </w:r>
      <w:proofErr w:type="spellStart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>Simón</w:t>
      </w:r>
      <w:proofErr w:type="spellEnd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 con el Zumbador y LED RGB (0,25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A441E12" w14:textId="5BF3FCB5" w:rsidR="37CD4A59" w:rsidRPr="000C4A56" w:rsidRDefault="37CD4A59" w:rsidP="3CF7BA1D">
      <w:pPr>
        <w:pStyle w:val="NormalWeb"/>
        <w:numPr>
          <w:ilvl w:val="0"/>
          <w:numId w:val="24"/>
        </w:numPr>
        <w:rPr>
          <w:rFonts w:ascii="Eras Medium ITC" w:hAnsi="Eras Medium ITC" w:cs="Calibri"/>
          <w:sz w:val="26"/>
          <w:szCs w:val="26"/>
        </w:rPr>
      </w:pPr>
      <w:r w:rsidRPr="000C4A56">
        <w:rPr>
          <w:rFonts w:ascii="Eras Medium ITC" w:hAnsi="Eras Medium ITC" w:cs="Calibri"/>
          <w:sz w:val="26"/>
          <w:szCs w:val="26"/>
        </w:rPr>
        <w:t>NOTA: se usa un led RGB con 3 resistencias de 220 pues no se dispone de dicho material en casa.</w:t>
      </w:r>
    </w:p>
    <w:p w14:paraId="7570F6AE" w14:textId="16643618" w:rsidR="00E15FC8" w:rsidRPr="000C4A56" w:rsidRDefault="00E15FC8" w:rsidP="00E15FC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(Semáforo1.4) Simular el cruce de una calle con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semáforos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(0,3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09B461C2" w14:textId="1D7BE7F3" w:rsidR="00E15FC8" w:rsidRPr="000C4A56" w:rsidRDefault="00E15FC8" w:rsidP="00E15FC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(Semáforo1.5) Simular el cruce de una calle con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semáforos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y pasos para peatones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50D4F6C1" w14:textId="57F9AB2F" w:rsidR="00E15FC8" w:rsidRPr="000C4A56" w:rsidRDefault="00E15FC8" w:rsidP="0454FC3B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(0,25 puntos) </w:t>
      </w:r>
      <w:r w:rsidRPr="000C4A56">
        <w:rPr>
          <w:rFonts w:ascii="Eras Medium ITC" w:hAnsi="Eras Medium ITC"/>
        </w:rPr>
        <w:tab/>
      </w:r>
      <w:r w:rsidRPr="000C4A56">
        <w:rPr>
          <w:rFonts w:ascii="Eras Medium ITC" w:hAnsi="Eras Medium ITC"/>
        </w:rPr>
        <w:tab/>
      </w:r>
      <w:r w:rsidRPr="000C4A56">
        <w:rPr>
          <w:rFonts w:ascii="Eras Medium ITC" w:hAnsi="Eras Medium ITC"/>
        </w:rPr>
        <w:tab/>
      </w:r>
    </w:p>
    <w:p w14:paraId="68726345" w14:textId="357E15B7" w:rsidR="559E62C8" w:rsidRPr="000C4A56" w:rsidRDefault="559E62C8">
      <w:pPr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(Discoteca1.6) Sistema para </w:t>
      </w:r>
      <w:proofErr w:type="spellStart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>DJs</w:t>
      </w:r>
      <w:proofErr w:type="spellEnd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 (0,15)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BC4A175" w14:textId="25D08B19" w:rsidR="559E62C8" w:rsidRPr="000C4A56" w:rsidRDefault="559E62C8" w:rsidP="60E911E5">
      <w:pPr>
        <w:pStyle w:val="NormalWeb"/>
        <w:numPr>
          <w:ilvl w:val="0"/>
          <w:numId w:val="24"/>
        </w:numPr>
        <w:rPr>
          <w:rFonts w:ascii="Eras Medium ITC" w:hAnsi="Eras Medium ITC"/>
        </w:rPr>
      </w:pPr>
      <w:r w:rsidRPr="000C4A56">
        <w:rPr>
          <w:rFonts w:ascii="Eras Medium ITC" w:hAnsi="Eras Medium ITC" w:cs="Calibri"/>
          <w:sz w:val="26"/>
          <w:szCs w:val="26"/>
        </w:rPr>
        <w:t xml:space="preserve">NOTA: se usan </w:t>
      </w:r>
      <w:proofErr w:type="gramStart"/>
      <w:r w:rsidRPr="000C4A56">
        <w:rPr>
          <w:rFonts w:ascii="Eras Medium ITC" w:hAnsi="Eras Medium ITC" w:cs="Calibri"/>
          <w:sz w:val="26"/>
          <w:szCs w:val="26"/>
        </w:rPr>
        <w:t>dos led</w:t>
      </w:r>
      <w:proofErr w:type="gramEnd"/>
      <w:r w:rsidRPr="000C4A56">
        <w:rPr>
          <w:rFonts w:ascii="Eras Medium ITC" w:hAnsi="Eras Medium ITC" w:cs="Calibri"/>
          <w:sz w:val="26"/>
          <w:szCs w:val="26"/>
        </w:rPr>
        <w:t xml:space="preserve"> RGB con 3 resistencias de 220 pues no se dispone de dicho material en casa.</w:t>
      </w:r>
    </w:p>
    <w:p w14:paraId="7C0DDFCD" w14:textId="4113EF69" w:rsidR="559E62C8" w:rsidRPr="000C4A56" w:rsidRDefault="559E62C8" w:rsidP="60E911E5">
      <w:pPr>
        <w:pStyle w:val="NormalWeb"/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color w:val="5B9BD5"/>
          <w:sz w:val="26"/>
          <w:szCs w:val="26"/>
        </w:rPr>
        <w:t xml:space="preserve">(Regulador1.7) Control y regulador de luz (0,15)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  <w:r w:rsidRPr="000C4A56">
        <w:rPr>
          <w:rFonts w:ascii="Eras Medium ITC" w:hAnsi="Eras Medium ITC"/>
        </w:rPr>
        <w:tab/>
      </w:r>
    </w:p>
    <w:p w14:paraId="040F21CB" w14:textId="7484E84C" w:rsidR="002D1F65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2</w:t>
      </w:r>
    </w:p>
    <w:p w14:paraId="62EF0D89" w14:textId="34D4787F" w:rsidR="00F64C86" w:rsidRPr="000C4A56" w:rsidRDefault="00F64C86" w:rsidP="00F64C86">
      <w:pPr>
        <w:pStyle w:val="NormalWeb"/>
        <w:rPr>
          <w:rFonts w:ascii="Eras Medium ITC" w:hAnsi="Eras Medium ITC" w:cs="Calibri"/>
          <w:color w:val="5999D3"/>
          <w:sz w:val="22"/>
          <w:szCs w:val="22"/>
        </w:rPr>
      </w:pPr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(Abrir2.1) Abrir puerta (0,15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408164E1" w14:textId="561F6272" w:rsidR="00B10BE7" w:rsidRPr="000C4A56" w:rsidRDefault="00B10BE7" w:rsidP="00B10BE7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(Cerrar2.2) Cerrar puerta (0,10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7D628580" w14:textId="0D10A61B" w:rsidR="00EA66EA" w:rsidRPr="000C4A56" w:rsidRDefault="00EA66EA" w:rsidP="00EA66EA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(Contraseña2.3) </w:t>
      </w:r>
      <w:proofErr w:type="spellStart"/>
      <w:r w:rsidRPr="000C4A56">
        <w:rPr>
          <w:rFonts w:ascii="Eras Medium ITC" w:hAnsi="Eras Medium ITC" w:cs="Calibri"/>
          <w:color w:val="5999D3"/>
          <w:sz w:val="22"/>
          <w:szCs w:val="22"/>
        </w:rPr>
        <w:t>Contraseña</w:t>
      </w:r>
      <w:proofErr w:type="spellEnd"/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 (0,15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7ACCD952" w14:textId="52C1027E" w:rsidR="005812A5" w:rsidRPr="000C4A56" w:rsidRDefault="005812A5" w:rsidP="005812A5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(Auto2.4) Cierre </w:t>
      </w:r>
      <w:proofErr w:type="spellStart"/>
      <w:r w:rsidRPr="000C4A56">
        <w:rPr>
          <w:rFonts w:ascii="Eras Medium ITC" w:hAnsi="Eras Medium ITC" w:cs="Calibri"/>
          <w:color w:val="5999D3"/>
          <w:sz w:val="22"/>
          <w:szCs w:val="22"/>
        </w:rPr>
        <w:t>automático</w:t>
      </w:r>
      <w:proofErr w:type="spellEnd"/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 seguro usando ultrasonidos (0,15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53F7453A" w14:textId="51898DD0" w:rsidR="00573437" w:rsidRPr="000C4A56" w:rsidRDefault="00AE18F8" w:rsidP="00AE18F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(Contador2.5) Apertura y cierre </w:t>
      </w:r>
      <w:proofErr w:type="spellStart"/>
      <w:r w:rsidRPr="000C4A56">
        <w:rPr>
          <w:rFonts w:ascii="Eras Medium ITC" w:hAnsi="Eras Medium ITC" w:cs="Calibri"/>
          <w:color w:val="5999D3"/>
          <w:sz w:val="22"/>
          <w:szCs w:val="22"/>
        </w:rPr>
        <w:t>automático</w:t>
      </w:r>
      <w:proofErr w:type="spellEnd"/>
      <w:r w:rsidRPr="000C4A56">
        <w:rPr>
          <w:rFonts w:ascii="Eras Medium ITC" w:hAnsi="Eras Medium ITC" w:cs="Calibri"/>
          <w:color w:val="5999D3"/>
          <w:sz w:val="22"/>
          <w:szCs w:val="22"/>
        </w:rPr>
        <w:t xml:space="preserve"> con contador de entradas (0,25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78F02611" w14:textId="77777777" w:rsidR="00B5049C" w:rsidRDefault="00B5049C" w:rsidP="002D1F65">
      <w:pPr>
        <w:pStyle w:val="Ttulo"/>
        <w:rPr>
          <w:rFonts w:ascii="Eras Medium ITC" w:eastAsia="STHupo" w:hAnsi="Eras Medium ITC"/>
          <w:color w:val="000000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</w:p>
    <w:p w14:paraId="580E399A" w14:textId="77777777" w:rsidR="00B5049C" w:rsidRDefault="00B5049C" w:rsidP="002D1F65">
      <w:pPr>
        <w:pStyle w:val="Ttulo"/>
        <w:rPr>
          <w:rFonts w:ascii="Eras Medium ITC" w:eastAsia="STHupo" w:hAnsi="Eras Medium ITC"/>
          <w:color w:val="000000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</w:p>
    <w:p w14:paraId="7B15379B" w14:textId="77777777" w:rsidR="00B5049C" w:rsidRDefault="00B5049C" w:rsidP="002D1F65">
      <w:pPr>
        <w:pStyle w:val="Ttulo"/>
        <w:rPr>
          <w:rFonts w:ascii="Eras Medium ITC" w:eastAsia="STHupo" w:hAnsi="Eras Medium ITC"/>
          <w:color w:val="000000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</w:p>
    <w:p w14:paraId="2B9C319F" w14:textId="77777777" w:rsidR="00B5049C" w:rsidRDefault="00B5049C" w:rsidP="002D1F65">
      <w:pPr>
        <w:pStyle w:val="Ttulo"/>
        <w:rPr>
          <w:rFonts w:ascii="Eras Medium ITC" w:eastAsia="STHupo" w:hAnsi="Eras Medium ITC"/>
          <w:color w:val="000000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</w:p>
    <w:p w14:paraId="23CD48EE" w14:textId="78032480" w:rsidR="002D1F65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lastRenderedPageBreak/>
        <w:t>Práctica 3</w:t>
      </w:r>
    </w:p>
    <w:p w14:paraId="22319960" w14:textId="03C59A62" w:rsidR="00887FAB" w:rsidRPr="00FB0A12" w:rsidRDefault="00887FAB" w:rsidP="00887FAB">
      <w:pPr>
        <w:rPr>
          <w:rFonts w:ascii="Eras Medium ITC" w:hAnsi="Eras Medium ITC"/>
        </w:rPr>
      </w:pPr>
      <w:r w:rsidRPr="00FB0A12">
        <w:rPr>
          <w:rFonts w:ascii="Eras Medium ITC" w:hAnsi="Eras Medium ITC"/>
        </w:rPr>
        <w:t>Piezas realizadas por cada persona:</w:t>
      </w:r>
    </w:p>
    <w:p w14:paraId="4510C07A" w14:textId="26F445CC" w:rsidR="00887FAB" w:rsidRDefault="00997534" w:rsidP="00887FAB">
      <w:pPr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 xml:space="preserve">Hecho por </w:t>
      </w:r>
      <w:r w:rsidR="00887FAB"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Chen Xin Pan Wang</w:t>
      </w:r>
      <w:r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:</w:t>
      </w:r>
    </w:p>
    <w:p w14:paraId="40ED26BF" w14:textId="36499008" w:rsidR="009A3221" w:rsidRPr="004C5646" w:rsidRDefault="00B5049C" w:rsidP="009A3221">
      <w:pPr>
        <w:pStyle w:val="Prrafodelista"/>
        <w:numPr>
          <w:ilvl w:val="0"/>
          <w:numId w:val="24"/>
        </w:numPr>
        <w:rPr>
          <w:rFonts w:ascii="Eras Medium ITC" w:hAnsi="Eras Medium ITC"/>
          <w:b w:val="0"/>
          <w:color w:val="auto"/>
          <w:sz w:val="24"/>
          <w:szCs w:val="24"/>
          <w:lang w:val="en-US"/>
        </w:rPr>
      </w:pPr>
      <w:proofErr w:type="spellStart"/>
      <w:r w:rsidRPr="004C5646">
        <w:rPr>
          <w:rFonts w:ascii="Eras Medium ITC" w:hAnsi="Eras Medium ITC" w:cs="Segoe UI"/>
          <w:b w:val="0"/>
          <w:bCs/>
          <w:color w:val="171717" w:themeColor="background2" w:themeShade="1A"/>
          <w:sz w:val="24"/>
          <w:szCs w:val="24"/>
          <w:shd w:val="clear" w:color="auto" w:fill="FFFFFF"/>
          <w:lang w:val="en-US"/>
        </w:rPr>
        <w:t>MobBob</w:t>
      </w:r>
      <w:proofErr w:type="spellEnd"/>
      <w:r w:rsidRPr="004C5646">
        <w:rPr>
          <w:rFonts w:ascii="Eras Medium ITC" w:hAnsi="Eras Medium ITC" w:cs="Segoe UI"/>
          <w:b w:val="0"/>
          <w:bCs/>
          <w:color w:val="171717" w:themeColor="background2" w:themeShade="1A"/>
          <w:sz w:val="24"/>
          <w:szCs w:val="24"/>
          <w:shd w:val="clear" w:color="auto" w:fill="FFFFFF"/>
          <w:lang w:val="en-US"/>
        </w:rPr>
        <w:t xml:space="preserve"> - Smart-phone controlled desktop robot</w:t>
      </w:r>
      <w:r w:rsidR="009A3221" w:rsidRPr="004C5646">
        <w:rPr>
          <w:rFonts w:ascii="Apple Color Emoji" w:hAnsi="Apple Color Emoji" w:cs="Apple Color Emoji"/>
          <w:color w:val="5999D3"/>
          <w:sz w:val="26"/>
          <w:szCs w:val="26"/>
          <w:lang w:val="en-US"/>
        </w:rPr>
        <w:t>✅</w:t>
      </w:r>
    </w:p>
    <w:p w14:paraId="20E16E6A" w14:textId="04266892" w:rsidR="00635062" w:rsidRPr="004C5646" w:rsidRDefault="00B5049C" w:rsidP="00887FAB">
      <w:pPr>
        <w:rPr>
          <w:rFonts w:ascii="Eras Medium ITC" w:hAnsi="Eras Medium ITC"/>
          <w:color w:val="FF7C00"/>
          <w:sz w:val="24"/>
          <w:szCs w:val="21"/>
          <w:u w:val="single"/>
          <w:lang w:val="en-US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  <w:r>
        <w:rPr>
          <w:rFonts w:ascii="Eras Medium ITC" w:hAnsi="Eras Medium ITC"/>
          <w:noProof/>
          <w:color w:val="FF7C00"/>
          <w:sz w:val="24"/>
          <w:szCs w:val="21"/>
          <w:u w:val="single"/>
        </w:rPr>
        <w:drawing>
          <wp:anchor distT="0" distB="0" distL="114300" distR="114300" simplePos="0" relativeHeight="251658246" behindDoc="0" locked="0" layoutInCell="1" allowOverlap="1" wp14:anchorId="2D0224C7" wp14:editId="6D8C5ABD">
            <wp:simplePos x="0" y="0"/>
            <wp:positionH relativeFrom="column">
              <wp:posOffset>-53340</wp:posOffset>
            </wp:positionH>
            <wp:positionV relativeFrom="paragraph">
              <wp:posOffset>219710</wp:posOffset>
            </wp:positionV>
            <wp:extent cx="6172200" cy="3265805"/>
            <wp:effectExtent l="0" t="0" r="0" b="0"/>
            <wp:wrapSquare wrapText="bothSides"/>
            <wp:docPr id="26" name="Imagen 26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Diagrama&#10;&#10;Descripción generada automáticamente con confianza baj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23938" w14:textId="77777777" w:rsidR="00635062" w:rsidRPr="004C5646" w:rsidRDefault="00635062" w:rsidP="00887FAB">
      <w:pPr>
        <w:rPr>
          <w:rFonts w:ascii="Eras Medium ITC" w:hAnsi="Eras Medium ITC"/>
          <w:color w:val="FF7C00"/>
          <w:sz w:val="24"/>
          <w:szCs w:val="21"/>
          <w:u w:val="single"/>
          <w:lang w:val="en-US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</w:p>
    <w:p w14:paraId="63215796" w14:textId="77777777" w:rsidR="00635062" w:rsidRPr="004C5646" w:rsidRDefault="00635062" w:rsidP="00887FAB">
      <w:pPr>
        <w:rPr>
          <w:rFonts w:ascii="Eras Medium ITC" w:hAnsi="Eras Medium ITC"/>
          <w:color w:val="FF7C00"/>
          <w:sz w:val="24"/>
          <w:szCs w:val="21"/>
          <w:u w:val="single"/>
          <w:lang w:val="en-US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</w:p>
    <w:p w14:paraId="0ADC6D7F" w14:textId="0E05EA58" w:rsidR="00887FAB" w:rsidRPr="000C4A56" w:rsidRDefault="00997534" w:rsidP="00887FAB">
      <w:pPr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 xml:space="preserve">Hecho por </w:t>
      </w:r>
      <w:r w:rsidR="00887FAB"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Mateo Rico Iglesias</w:t>
      </w:r>
      <w:r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:</w:t>
      </w:r>
    </w:p>
    <w:p w14:paraId="7A524CE5" w14:textId="5C180FE7" w:rsidR="0039202B" w:rsidRPr="000C4A56" w:rsidRDefault="0039202B" w:rsidP="0039202B">
      <w:pPr>
        <w:pStyle w:val="Prrafodelista"/>
        <w:numPr>
          <w:ilvl w:val="0"/>
          <w:numId w:val="24"/>
        </w:numPr>
        <w:rPr>
          <w:rFonts w:ascii="Eras Medium ITC" w:hAnsi="Eras Medium ITC"/>
          <w:b w:val="0"/>
          <w:color w:val="auto"/>
          <w:sz w:val="24"/>
          <w:szCs w:val="24"/>
        </w:rPr>
      </w:pPr>
      <w:proofErr w:type="spellStart"/>
      <w:r w:rsidRPr="000C4A56">
        <w:rPr>
          <w:rFonts w:ascii="Eras Medium ITC" w:hAnsi="Eras Medium ITC"/>
          <w:b w:val="0"/>
          <w:color w:val="auto"/>
          <w:sz w:val="24"/>
          <w:szCs w:val="24"/>
        </w:rPr>
        <w:t>Mobile_Robot_Microbug</w:t>
      </w:r>
      <w:proofErr w:type="spellEnd"/>
      <w:r w:rsidR="000960A9">
        <w:rPr>
          <w:rFonts w:ascii="Eras Medium ITC" w:hAnsi="Eras Medium ITC"/>
          <w:b w:val="0"/>
          <w:color w:val="auto"/>
          <w:sz w:val="24"/>
          <w:szCs w:val="24"/>
        </w:rPr>
        <w:t xml:space="preserve"> </w:t>
      </w:r>
      <w:r w:rsidR="000960A9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1857A6EA" w14:textId="46F8C2A3" w:rsidR="002E4926" w:rsidRPr="000C4A56" w:rsidRDefault="00635062" w:rsidP="002E4926">
      <w:pPr>
        <w:rPr>
          <w:rFonts w:ascii="Eras Medium ITC" w:hAnsi="Eras Medium ITC"/>
          <w:b w:val="0"/>
          <w:color w:val="auto"/>
          <w:sz w:val="24"/>
          <w:szCs w:val="24"/>
        </w:rPr>
      </w:pPr>
      <w:r>
        <w:fldChar w:fldCharType="begin"/>
      </w:r>
      <w:r>
        <w:instrText xml:space="preserve"> INCLUDEPICTURE "https://cdn.discordapp.com/attachments/1026068896278642698/1053778337186730014/Renderizada.png"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33FADC" wp14:editId="5501F3F4">
            <wp:extent cx="6371590" cy="3426460"/>
            <wp:effectExtent l="0" t="0" r="3810" b="2540"/>
            <wp:docPr id="32" name="Imagen 32" descr="Captura de pantalla de un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omputado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52D500" w14:textId="77777777" w:rsidR="002E4926" w:rsidRPr="000C4A56" w:rsidRDefault="002E4926" w:rsidP="002E4926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1B3506F" w14:textId="77777777" w:rsidR="00B5049C" w:rsidRDefault="00B5049C" w:rsidP="00887FAB">
      <w:pPr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</w:p>
    <w:p w14:paraId="5F098880" w14:textId="7362D5DC" w:rsidR="00887FAB" w:rsidRPr="000C4A56" w:rsidRDefault="00AF17B1" w:rsidP="00887FAB">
      <w:pPr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lastRenderedPageBreak/>
        <w:t xml:space="preserve">Hecho por </w:t>
      </w:r>
      <w:r w:rsidR="00887FAB"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Eduardo Blanco Bielsa</w:t>
      </w:r>
      <w:r w:rsidR="00744E68" w:rsidRPr="000C4A56">
        <w:rPr>
          <w:rFonts w:ascii="Eras Medium ITC" w:hAnsi="Eras Medium ITC"/>
          <w:color w:val="FF7C00"/>
          <w:sz w:val="24"/>
          <w:szCs w:val="21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:</w:t>
      </w:r>
    </w:p>
    <w:p w14:paraId="7089DBC4" w14:textId="4A9168D4" w:rsidR="00CB434B" w:rsidRPr="000C4A56" w:rsidRDefault="00CB434B" w:rsidP="009F5674">
      <w:pPr>
        <w:pStyle w:val="Prrafodelista"/>
        <w:numPr>
          <w:ilvl w:val="0"/>
          <w:numId w:val="22"/>
        </w:numPr>
        <w:rPr>
          <w:rFonts w:ascii="Eras Medium ITC" w:hAnsi="Eras Medium ITC"/>
          <w:b w:val="0"/>
          <w:color w:val="auto"/>
          <w:sz w:val="24"/>
          <w:szCs w:val="24"/>
        </w:rPr>
      </w:pPr>
      <w:proofErr w:type="spellStart"/>
      <w:r w:rsidRPr="000C4A56">
        <w:rPr>
          <w:rFonts w:ascii="Eras Medium ITC" w:hAnsi="Eras Medium ITC"/>
          <w:b w:val="0"/>
          <w:color w:val="auto"/>
          <w:sz w:val="24"/>
          <w:szCs w:val="24"/>
        </w:rPr>
        <w:t>Mobile_Robot</w:t>
      </w:r>
      <w:r w:rsidR="00744E68" w:rsidRPr="000C4A56">
        <w:rPr>
          <w:rFonts w:ascii="Eras Medium ITC" w:hAnsi="Eras Medium ITC"/>
          <w:b w:val="0"/>
          <w:color w:val="auto"/>
          <w:sz w:val="24"/>
          <w:szCs w:val="24"/>
        </w:rPr>
        <w:t>_Microbug</w:t>
      </w:r>
      <w:proofErr w:type="spellEnd"/>
      <w:r w:rsidR="0076633B" w:rsidRPr="000C4A56">
        <w:rPr>
          <w:rFonts w:ascii="Eras Medium ITC" w:hAnsi="Eras Medium ITC"/>
          <w:b w:val="0"/>
          <w:color w:val="auto"/>
          <w:sz w:val="24"/>
          <w:szCs w:val="24"/>
        </w:rPr>
        <w:t xml:space="preserve">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1266B06E" w14:textId="25472120" w:rsidR="00FE127F" w:rsidRPr="000C4A56" w:rsidRDefault="00FE127F" w:rsidP="00FE127F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0C4A56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34CE89D0" wp14:editId="0E100A74">
            <wp:extent cx="6371590" cy="2200275"/>
            <wp:effectExtent l="0" t="0" r="3810" b="0"/>
            <wp:docPr id="10" name="Imagen 10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Calendari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669" w14:textId="16EF3B10" w:rsidR="6E6A654D" w:rsidRPr="000C4A56" w:rsidRDefault="6E6A654D" w:rsidP="7472084B">
      <w:pPr>
        <w:pStyle w:val="Prrafodelista"/>
        <w:numPr>
          <w:ilvl w:val="0"/>
          <w:numId w:val="22"/>
        </w:numPr>
        <w:rPr>
          <w:rFonts w:ascii="Eras Medium ITC" w:hAnsi="Eras Medium ITC"/>
          <w:b w:val="0"/>
          <w:color w:val="auto"/>
          <w:sz w:val="24"/>
          <w:szCs w:val="24"/>
        </w:rPr>
      </w:pPr>
      <w:r w:rsidRPr="000C4A56">
        <w:rPr>
          <w:rFonts w:ascii="Eras Medium ITC" w:hAnsi="Eras Medium ITC"/>
          <w:b w:val="0"/>
          <w:color w:val="auto"/>
          <w:sz w:val="24"/>
          <w:szCs w:val="24"/>
        </w:rPr>
        <w:t>Dron</w:t>
      </w:r>
      <w:r w:rsidR="0076633B" w:rsidRPr="000C4A56">
        <w:rPr>
          <w:rFonts w:ascii="Eras Medium ITC" w:hAnsi="Eras Medium ITC"/>
          <w:b w:val="0"/>
          <w:color w:val="auto"/>
          <w:sz w:val="24"/>
          <w:szCs w:val="24"/>
        </w:rPr>
        <w:t xml:space="preserve">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762F13F8" w14:textId="69D3674B" w:rsidR="009B77FB" w:rsidRPr="000C4A56" w:rsidRDefault="009B77FB" w:rsidP="009B77FB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0C4A56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6E2E8634" wp14:editId="03380BD9">
            <wp:extent cx="6371590" cy="2200275"/>
            <wp:effectExtent l="0" t="0" r="3810" b="0"/>
            <wp:docPr id="24" name="Imagen 2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14B1" w14:textId="6669C553" w:rsidR="002D1F65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4</w:t>
      </w:r>
    </w:p>
    <w:p w14:paraId="58294625" w14:textId="7B42F47C" w:rsidR="006C1A57" w:rsidRPr="000C4A56" w:rsidRDefault="006C1A57" w:rsidP="006C1A57">
      <w:pPr>
        <w:pStyle w:val="NormalWeb"/>
        <w:rPr>
          <w:rFonts w:ascii="Eras Medium ITC" w:hAnsi="Eras Medium ITC" w:cs="Calibri"/>
          <w:color w:val="5999D3"/>
          <w:sz w:val="26"/>
          <w:szCs w:val="26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(Teleoperado4.1) Actuador lineal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teleoperado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(0,15 Puntos) </w:t>
      </w:r>
      <w:r w:rsidR="00EB7F89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724216E2" w14:textId="52AA3940" w:rsidR="0078641E" w:rsidRPr="000C4A56" w:rsidRDefault="0078641E" w:rsidP="0078641E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(Velocidad4.2) Dos niveles de velocidad (0,15 Puntos) </w:t>
      </w:r>
      <w:r w:rsidR="00EB7F89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3A4B56C1" w14:textId="67631DFF" w:rsidR="00C6053F" w:rsidRPr="000C4A56" w:rsidRDefault="00C6053F" w:rsidP="00C6053F">
      <w:pPr>
        <w:pStyle w:val="NormalWeb"/>
        <w:rPr>
          <w:rFonts w:ascii="Eras Medium ITC" w:hAnsi="Eras Medium ITC" w:cs="Calibri"/>
          <w:color w:val="5999D3"/>
          <w:sz w:val="26"/>
          <w:szCs w:val="26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(Seguro4.3) Recorrido seguro (0,15 Puntos) </w:t>
      </w:r>
      <w:r w:rsidR="00EB7F89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522B9AB8" w14:textId="60829FFE" w:rsidR="0078641E" w:rsidRPr="000C4A56" w:rsidRDefault="00EA094D" w:rsidP="006C1A57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(Automático4.4) Recorrido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automático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(0,15 Puntos) </w:t>
      </w:r>
      <w:r w:rsidR="00EB7F89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408953C7" w14:textId="309ADE17" w:rsidR="002D1F65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5</w:t>
      </w:r>
    </w:p>
    <w:p w14:paraId="0CFEEB04" w14:textId="543C2FFF" w:rsidR="002D2AB8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6</w:t>
      </w:r>
    </w:p>
    <w:p w14:paraId="716F6E59" w14:textId="221761DA" w:rsidR="002D1F65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7</w:t>
      </w:r>
    </w:p>
    <w:p w14:paraId="7C14E0DE" w14:textId="11D431E4" w:rsidR="002D2AB8" w:rsidRPr="000C4A56" w:rsidRDefault="002D2AB8" w:rsidP="002D2AB8">
      <w:pPr>
        <w:pStyle w:val="NormalWeb"/>
        <w:rPr>
          <w:rFonts w:ascii="Eras Medium ITC" w:hAnsi="Eras Medium ITC" w:cs="Calibri"/>
          <w:color w:val="5999D3"/>
          <w:sz w:val="26"/>
          <w:szCs w:val="26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lastRenderedPageBreak/>
        <w:t xml:space="preserve">(SigueLineas7.1) Sigue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líneas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(0,3 puntos) </w:t>
      </w:r>
      <w:r w:rsidR="00937F5C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329DF065" w14:textId="148AB1E7" w:rsidR="00C07269" w:rsidRPr="000C4A56" w:rsidRDefault="00C07269" w:rsidP="00C07269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(BuscaLínea7.2) Encontrar el circuito (0,3 puntos) </w:t>
      </w:r>
      <w:r w:rsidR="00937F5C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6D0F231C" w14:textId="27D795A1" w:rsidR="002D2AB8" w:rsidRPr="000C4A56" w:rsidRDefault="00BD0251" w:rsidP="00BD0251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(Esquiva7.3) Esquivar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obstáculos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(0,3 puntos) </w:t>
      </w:r>
      <w:r w:rsidR="00937F5C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564BBFC2" w14:textId="6E2F1228" w:rsidR="00C465A4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8</w:t>
      </w:r>
    </w:p>
    <w:p w14:paraId="6F91D00E" w14:textId="011B69C1" w:rsidR="00C465A4" w:rsidRPr="000C4A56" w:rsidRDefault="00F77F29" w:rsidP="00C465A4">
      <w:pPr>
        <w:pStyle w:val="NormalWeb"/>
        <w:rPr>
          <w:rFonts w:ascii="Eras Medium ITC" w:hAnsi="Eras Medium ITC" w:cstheme="minorHAnsi"/>
          <w:color w:val="0070C0"/>
        </w:rPr>
      </w:pPr>
      <w:r w:rsidRPr="000C4A56">
        <w:rPr>
          <w:rFonts w:ascii="Eras Medium ITC" w:hAnsi="Eras Medium ITC" w:cstheme="minorHAnsi"/>
          <w:color w:val="0070C0"/>
        </w:rPr>
        <w:t xml:space="preserve">(Laberinto8.1) Escapada de laberintos: mano derecha/izquierda (1,25 puntos) </w:t>
      </w:r>
      <w:r w:rsidR="00C465A4" w:rsidRPr="000C4A56">
        <w:rPr>
          <w:rFonts w:ascii="Apple Color Emoji" w:hAnsi="Apple Color Emoji" w:cs="Apple Color Emoji"/>
          <w:color w:val="0070C0"/>
        </w:rPr>
        <w:t>✅</w:t>
      </w:r>
    </w:p>
    <w:p w14:paraId="72A64E10" w14:textId="12786D46" w:rsidR="002D1F65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9</w:t>
      </w:r>
    </w:p>
    <w:p w14:paraId="6A869921" w14:textId="17680124" w:rsidR="00635062" w:rsidRPr="000C4A56" w:rsidRDefault="002D1F65" w:rsidP="002D1F65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10</w:t>
      </w:r>
    </w:p>
    <w:p w14:paraId="181D8C86" w14:textId="69D1A34C" w:rsidR="00594CE3" w:rsidRPr="000C4A56" w:rsidRDefault="00594CE3" w:rsidP="00594CE3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Práctica 11</w:t>
      </w:r>
    </w:p>
    <w:p w14:paraId="14608D94" w14:textId="3BC4827D" w:rsidR="002D1F65" w:rsidRPr="00281493" w:rsidRDefault="55D279E2" w:rsidP="7472084B">
      <w:pPr>
        <w:pStyle w:val="Ttulo"/>
        <w:rPr>
          <w:rFonts w:ascii="Eras Medium ITC" w:eastAsia="Calibri" w:hAnsi="Eras Medium ITC" w:cs="Calibri"/>
          <w:b w:val="0"/>
          <w:bCs w:val="0"/>
          <w:color w:val="5B9BD5"/>
          <w:sz w:val="26"/>
          <w:szCs w:val="26"/>
        </w:rPr>
      </w:pPr>
      <w:r w:rsidRPr="00281493">
        <w:rPr>
          <w:rFonts w:ascii="Eras Medium ITC" w:eastAsia="Calibri" w:hAnsi="Eras Medium ITC" w:cs="Calibri"/>
          <w:b w:val="0"/>
          <w:bCs w:val="0"/>
          <w:color w:val="5B9BD5"/>
          <w:sz w:val="26"/>
          <w:szCs w:val="26"/>
        </w:rPr>
        <w:t xml:space="preserve">(ThingSpeak11.2) Hola Mundo en </w:t>
      </w:r>
      <w:proofErr w:type="spellStart"/>
      <w:r w:rsidRPr="00281493">
        <w:rPr>
          <w:rFonts w:ascii="Eras Medium ITC" w:eastAsia="Calibri" w:hAnsi="Eras Medium ITC" w:cs="Calibri"/>
          <w:b w:val="0"/>
          <w:bCs w:val="0"/>
          <w:color w:val="5B9BD5"/>
          <w:sz w:val="26"/>
          <w:szCs w:val="26"/>
        </w:rPr>
        <w:t>ThingSpeak</w:t>
      </w:r>
      <w:proofErr w:type="spellEnd"/>
      <w:r w:rsidRPr="00281493">
        <w:rPr>
          <w:rFonts w:ascii="Eras Medium ITC" w:eastAsia="Calibri" w:hAnsi="Eras Medium ITC" w:cs="Calibri"/>
          <w:b w:val="0"/>
          <w:bCs w:val="0"/>
          <w:color w:val="5B9BD5"/>
          <w:sz w:val="26"/>
          <w:szCs w:val="26"/>
        </w:rPr>
        <w:t xml:space="preserve"> (0,5 Punto) </w:t>
      </w:r>
      <w:r w:rsidR="00BA55B8" w:rsidRPr="00281493">
        <w:rPr>
          <w:rFonts w:ascii="Apple Color Emoji" w:hAnsi="Apple Color Emoji" w:cs="Apple Color Emoji"/>
          <w:color w:val="0070C0"/>
          <w:sz w:val="24"/>
          <w:szCs w:val="24"/>
        </w:rPr>
        <w:t>✅</w:t>
      </w:r>
    </w:p>
    <w:p w14:paraId="6808BB64" w14:textId="64C97BBD" w:rsidR="002D1F65" w:rsidRPr="000C4A56" w:rsidRDefault="00594CE3" w:rsidP="7472084B">
      <w:pPr>
        <w:rPr>
          <w:rFonts w:ascii="Eras Medium ITC" w:hAnsi="Eras Medium ITC"/>
        </w:rPr>
      </w:pPr>
      <w:r w:rsidRPr="000C4A56">
        <w:rPr>
          <w:rFonts w:ascii="Eras Medium ITC" w:hAnsi="Eras Medium ITC"/>
        </w:rPr>
        <w:t>Proceso:</w:t>
      </w:r>
    </w:p>
    <w:p w14:paraId="2300A269" w14:textId="62293F30" w:rsidR="40B1788F" w:rsidRPr="000C4A56" w:rsidRDefault="40B1788F" w:rsidP="2DA8E755">
      <w:pPr>
        <w:rPr>
          <w:rFonts w:ascii="Eras Medium ITC" w:hAnsi="Eras Medium ITC"/>
        </w:rPr>
      </w:pPr>
      <w:r w:rsidRPr="000C4A56">
        <w:rPr>
          <w:rFonts w:ascii="Eras Medium ITC" w:hAnsi="Eras Medium ITC"/>
        </w:rPr>
        <w:t>(Se ha trabajado con PLatform.io</w:t>
      </w:r>
      <w:r w:rsidR="002F2B65" w:rsidRPr="000C4A56">
        <w:rPr>
          <w:rFonts w:ascii="Eras Medium ITC" w:hAnsi="Eras Medium ITC"/>
        </w:rPr>
        <w:t xml:space="preserve"> en </w:t>
      </w:r>
      <w:proofErr w:type="spellStart"/>
      <w:r w:rsidR="002F2B65" w:rsidRPr="000C4A56">
        <w:rPr>
          <w:rFonts w:ascii="Eras Medium ITC" w:hAnsi="Eras Medium ITC"/>
        </w:rPr>
        <w:t>VSCode</w:t>
      </w:r>
      <w:proofErr w:type="spellEnd"/>
      <w:r w:rsidRPr="000C4A56">
        <w:rPr>
          <w:rFonts w:ascii="Eras Medium ITC" w:hAnsi="Eras Medium ITC"/>
        </w:rPr>
        <w:t>)</w:t>
      </w:r>
    </w:p>
    <w:p w14:paraId="3EDC754F" w14:textId="0A02555A" w:rsidR="00594CE3" w:rsidRPr="000C4A56" w:rsidRDefault="00594CE3" w:rsidP="00594CE3">
      <w:pPr>
        <w:pStyle w:val="Prrafodelista"/>
        <w:numPr>
          <w:ilvl w:val="0"/>
          <w:numId w:val="22"/>
        </w:numPr>
        <w:rPr>
          <w:rFonts w:ascii="Eras Medium ITC" w:hAnsi="Eras Medium ITC"/>
        </w:rPr>
      </w:pPr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Primero se buscó información sobre cómo conectar el LOLIN D32 </w:t>
      </w:r>
      <w:r w:rsidR="004C5A07" w:rsidRPr="000C4A56">
        <w:rPr>
          <w:rFonts w:ascii="Eras Medium ITC" w:hAnsi="Eras Medium ITC"/>
          <w:b w:val="0"/>
          <w:bCs/>
          <w:sz w:val="24"/>
          <w:szCs w:val="21"/>
        </w:rPr>
        <w:t xml:space="preserve">por WIFI -&gt; </w:t>
      </w:r>
      <w:hyperlink r:id="rId16" w:history="1">
        <w:r w:rsidR="004C5A07" w:rsidRPr="000C4A56">
          <w:rPr>
            <w:rStyle w:val="Hipervnculo"/>
            <w:rFonts w:ascii="Eras Medium ITC" w:hAnsi="Eras Medium ITC"/>
            <w:b w:val="0"/>
            <w:bCs/>
            <w:sz w:val="24"/>
            <w:szCs w:val="21"/>
          </w:rPr>
          <w:t>https://www.upesy.com/blogs/tutorials/how-to-connect-wifi-acces-point-with-esp32</w:t>
        </w:r>
      </w:hyperlink>
    </w:p>
    <w:p w14:paraId="42803194" w14:textId="78B1B3BD" w:rsidR="004C5A07" w:rsidRPr="000C4A56" w:rsidRDefault="00AF2EC3" w:rsidP="00594CE3">
      <w:pPr>
        <w:pStyle w:val="Prrafodelista"/>
        <w:numPr>
          <w:ilvl w:val="0"/>
          <w:numId w:val="22"/>
        </w:numPr>
        <w:rPr>
          <w:rFonts w:ascii="Eras Medium ITC" w:hAnsi="Eras Medium ITC"/>
        </w:rPr>
      </w:pPr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Después se intentó conectar el Arduino al d32 para hacer que el Arduino obtuviese los datos del </w:t>
      </w:r>
      <w:proofErr w:type="spellStart"/>
      <w:r w:rsidRPr="000C4A56">
        <w:rPr>
          <w:rFonts w:ascii="Eras Medium ITC" w:hAnsi="Eras Medium ITC"/>
          <w:b w:val="0"/>
          <w:bCs/>
          <w:sz w:val="24"/>
          <w:szCs w:val="21"/>
        </w:rPr>
        <w:t>ldr</w:t>
      </w:r>
      <w:proofErr w:type="spellEnd"/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 y enviárselos al </w:t>
      </w:r>
      <w:r w:rsidR="00892569" w:rsidRPr="000C4A56">
        <w:rPr>
          <w:rFonts w:ascii="Eras Medium ITC" w:hAnsi="Eras Medium ITC"/>
          <w:b w:val="0"/>
          <w:bCs/>
          <w:sz w:val="24"/>
          <w:szCs w:val="21"/>
        </w:rPr>
        <w:t>d32, pero después de profundas búsquedas, se averiguó que no comparten los mismos voltajes (5 y 3.3V respectivamente). Por tanto</w:t>
      </w:r>
      <w:r w:rsidR="00867411">
        <w:rPr>
          <w:rFonts w:ascii="Eras Medium ITC" w:hAnsi="Eras Medium ITC"/>
          <w:b w:val="0"/>
          <w:bCs/>
          <w:sz w:val="24"/>
          <w:szCs w:val="21"/>
        </w:rPr>
        <w:t>,</w:t>
      </w:r>
      <w:r w:rsidR="00892569" w:rsidRPr="000C4A56">
        <w:rPr>
          <w:rFonts w:ascii="Eras Medium ITC" w:hAnsi="Eras Medium ITC"/>
          <w:b w:val="0"/>
          <w:bCs/>
          <w:sz w:val="24"/>
          <w:szCs w:val="21"/>
        </w:rPr>
        <w:t xml:space="preserve"> se necesitaría un conversor</w:t>
      </w:r>
      <w:r w:rsidR="005001DE" w:rsidRPr="000C4A56">
        <w:rPr>
          <w:rFonts w:ascii="Eras Medium ITC" w:hAnsi="Eras Medium ITC"/>
          <w:b w:val="0"/>
          <w:bCs/>
          <w:sz w:val="24"/>
          <w:szCs w:val="21"/>
        </w:rPr>
        <w:t xml:space="preserve"> entre medias. NOTA: </w:t>
      </w:r>
      <w:r w:rsidR="005001DE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se encontró una supuesta manera de conectarlo, que es conectar ARDUINO</w:t>
      </w:r>
      <w:r w:rsidR="00557EE1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—RX -&gt;</w:t>
      </w:r>
      <w:r w:rsidR="005001DE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 xml:space="preserve"> </w:t>
      </w:r>
      <w:r w:rsidR="00557EE1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D32---TX, ARDUINO---TX</w:t>
      </w:r>
      <w:r w:rsidR="00541A58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 xml:space="preserve"> </w:t>
      </w:r>
      <w:r w:rsidR="00557EE1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-&gt;</w:t>
      </w:r>
      <w:r w:rsidR="00541A58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 xml:space="preserve"> </w:t>
      </w:r>
      <w:r w:rsidR="00557EE1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D32---RX</w:t>
      </w:r>
      <w:r w:rsidR="00541A58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, D32 --- GND</w:t>
      </w:r>
      <w:r w:rsidR="00CD2019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 xml:space="preserve"> (pero no funcionaba)</w:t>
      </w:r>
      <w:r w:rsidR="00867411">
        <w:rPr>
          <w:rFonts w:ascii="Eras Medium ITC" w:hAnsi="Eras Medium ITC"/>
          <w:b w:val="0"/>
          <w:bCs/>
          <w:i/>
          <w:iCs/>
          <w:sz w:val="24"/>
          <w:szCs w:val="21"/>
        </w:rPr>
        <w:t>.</w:t>
      </w:r>
    </w:p>
    <w:p w14:paraId="537F8DDC" w14:textId="2991598D" w:rsidR="002D1F65" w:rsidRPr="000C4A56" w:rsidRDefault="00CD2019" w:rsidP="00CD2019">
      <w:pPr>
        <w:pStyle w:val="Prrafodelista"/>
        <w:numPr>
          <w:ilvl w:val="0"/>
          <w:numId w:val="22"/>
        </w:numPr>
        <w:rPr>
          <w:rFonts w:ascii="Eras Medium ITC" w:hAnsi="Eras Medium ITC"/>
          <w:b w:val="0"/>
          <w:bCs/>
          <w:sz w:val="24"/>
          <w:szCs w:val="21"/>
        </w:rPr>
      </w:pPr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Después de varias comeduras de cabeza, se nos ocurrió </w:t>
      </w:r>
      <w:r w:rsidR="00F45754" w:rsidRPr="000C4A56">
        <w:rPr>
          <w:rFonts w:ascii="Eras Medium ITC" w:hAnsi="Eras Medium ITC"/>
          <w:b w:val="0"/>
          <w:bCs/>
          <w:sz w:val="24"/>
          <w:szCs w:val="21"/>
        </w:rPr>
        <w:t>mirar si el d32 tenía pines analógicos (y así realizar él todo el trabajo), y si tenía. Por tanto</w:t>
      </w:r>
      <w:r w:rsidR="00360F11">
        <w:rPr>
          <w:rFonts w:ascii="Eras Medium ITC" w:hAnsi="Eras Medium ITC"/>
          <w:b w:val="0"/>
          <w:bCs/>
          <w:sz w:val="24"/>
          <w:szCs w:val="21"/>
        </w:rPr>
        <w:t>,</w:t>
      </w:r>
      <w:r w:rsidR="00F45754" w:rsidRPr="000C4A56">
        <w:rPr>
          <w:rFonts w:ascii="Eras Medium ITC" w:hAnsi="Eras Medium ITC"/>
          <w:b w:val="0"/>
          <w:bCs/>
          <w:sz w:val="24"/>
          <w:szCs w:val="21"/>
        </w:rPr>
        <w:t xml:space="preserve"> hicimos que el d32 obtuviese directamente los datos </w:t>
      </w:r>
      <w:r w:rsidR="00217EEA" w:rsidRPr="000C4A56">
        <w:rPr>
          <w:rFonts w:ascii="Eras Medium ITC" w:hAnsi="Eras Medium ITC"/>
          <w:b w:val="0"/>
          <w:bCs/>
          <w:sz w:val="24"/>
          <w:szCs w:val="21"/>
        </w:rPr>
        <w:t xml:space="preserve">y los enviase </w:t>
      </w:r>
      <w:proofErr w:type="gramStart"/>
      <w:r w:rsidR="00217EEA" w:rsidRPr="000C4A56">
        <w:rPr>
          <w:rFonts w:ascii="Eras Medium ITC" w:hAnsi="Eras Medium ITC"/>
          <w:b w:val="0"/>
          <w:bCs/>
          <w:sz w:val="24"/>
          <w:szCs w:val="21"/>
        </w:rPr>
        <w:t>a la api</w:t>
      </w:r>
      <w:proofErr w:type="gramEnd"/>
      <w:r w:rsidR="00217EEA" w:rsidRPr="000C4A56">
        <w:rPr>
          <w:rFonts w:ascii="Eras Medium ITC" w:hAnsi="Eras Medium ITC"/>
          <w:b w:val="0"/>
          <w:bCs/>
          <w:sz w:val="24"/>
          <w:szCs w:val="21"/>
        </w:rPr>
        <w:t xml:space="preserve"> de </w:t>
      </w:r>
      <w:proofErr w:type="spellStart"/>
      <w:r w:rsidR="00217EEA" w:rsidRPr="000C4A56">
        <w:rPr>
          <w:rFonts w:ascii="Eras Medium ITC" w:hAnsi="Eras Medium ITC"/>
          <w:b w:val="0"/>
          <w:bCs/>
          <w:sz w:val="24"/>
          <w:szCs w:val="21"/>
        </w:rPr>
        <w:t>ThingSpeak</w:t>
      </w:r>
      <w:proofErr w:type="spellEnd"/>
      <w:r w:rsidR="00F758E8" w:rsidRPr="000C4A56">
        <w:rPr>
          <w:rFonts w:ascii="Eras Medium ITC" w:hAnsi="Eras Medium ITC"/>
          <w:b w:val="0"/>
          <w:bCs/>
          <w:sz w:val="24"/>
          <w:szCs w:val="21"/>
        </w:rPr>
        <w:t xml:space="preserve">, obteniendo dos gráficos: la </w:t>
      </w:r>
      <w:r w:rsidR="00F758E8" w:rsidRPr="000C4A56">
        <w:rPr>
          <w:rFonts w:ascii="Eras Medium ITC" w:hAnsi="Eras Medium ITC"/>
          <w:sz w:val="24"/>
          <w:szCs w:val="21"/>
        </w:rPr>
        <w:t>temperatura</w:t>
      </w:r>
      <w:r w:rsidR="00525E69" w:rsidRPr="000C4A56">
        <w:rPr>
          <w:rFonts w:ascii="Eras Medium ITC" w:hAnsi="Eras Medium ITC"/>
          <w:sz w:val="24"/>
          <w:szCs w:val="21"/>
        </w:rPr>
        <w:t xml:space="preserve"> </w:t>
      </w:r>
      <w:r w:rsidR="00F758E8" w:rsidRPr="000C4A56">
        <w:rPr>
          <w:rFonts w:ascii="Eras Medium ITC" w:hAnsi="Eras Medium ITC"/>
          <w:b w:val="0"/>
          <w:bCs/>
          <w:sz w:val="24"/>
          <w:szCs w:val="21"/>
        </w:rPr>
        <w:t>(</w:t>
      </w:r>
      <w:r w:rsidR="00F758E8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lo que se pedía</w:t>
      </w:r>
      <w:r w:rsidR="00F758E8" w:rsidRPr="000C4A56">
        <w:rPr>
          <w:rFonts w:ascii="Eras Medium ITC" w:hAnsi="Eras Medium ITC"/>
          <w:b w:val="0"/>
          <w:bCs/>
          <w:sz w:val="24"/>
          <w:szCs w:val="21"/>
        </w:rPr>
        <w:t xml:space="preserve">), y el </w:t>
      </w:r>
      <w:r w:rsidR="00F758E8" w:rsidRPr="000C4A56">
        <w:rPr>
          <w:rFonts w:ascii="Eras Medium ITC" w:hAnsi="Eras Medium ITC"/>
          <w:sz w:val="24"/>
          <w:szCs w:val="21"/>
        </w:rPr>
        <w:t>tráfico de red</w:t>
      </w:r>
      <w:r w:rsidR="00F758E8" w:rsidRPr="000C4A56">
        <w:rPr>
          <w:rFonts w:ascii="Eras Medium ITC" w:hAnsi="Eras Medium ITC"/>
          <w:b w:val="0"/>
          <w:bCs/>
          <w:sz w:val="24"/>
          <w:szCs w:val="21"/>
        </w:rPr>
        <w:t xml:space="preserve"> (</w:t>
      </w:r>
      <w:r w:rsidR="00F758E8" w:rsidRPr="000C4A56">
        <w:rPr>
          <w:rFonts w:ascii="Eras Medium ITC" w:hAnsi="Eras Medium ITC"/>
          <w:b w:val="0"/>
          <w:bCs/>
          <w:i/>
          <w:iCs/>
          <w:sz w:val="24"/>
          <w:szCs w:val="21"/>
        </w:rPr>
        <w:t>para comprobar que el d32 seguía funcionando correctamente</w:t>
      </w:r>
      <w:r w:rsidR="00F758E8" w:rsidRPr="000C4A56">
        <w:rPr>
          <w:rFonts w:ascii="Eras Medium ITC" w:hAnsi="Eras Medium ITC"/>
          <w:b w:val="0"/>
          <w:bCs/>
          <w:sz w:val="24"/>
          <w:szCs w:val="21"/>
        </w:rPr>
        <w:t>).</w:t>
      </w:r>
    </w:p>
    <w:p w14:paraId="21EDB6B9" w14:textId="5D8A2162" w:rsidR="002D1F65" w:rsidRPr="000C4A56" w:rsidRDefault="008F5D02" w:rsidP="7472084B">
      <w:pPr>
        <w:rPr>
          <w:rFonts w:ascii="Eras Medium ITC" w:hAnsi="Eras Medium ITC"/>
        </w:rPr>
      </w:pPr>
      <w:r w:rsidRPr="000C4A56">
        <w:rPr>
          <w:rFonts w:ascii="Eras Medium ITC" w:hAnsi="Eras Medium ITC"/>
          <w:noProof/>
        </w:rPr>
        <w:lastRenderedPageBreak/>
        <w:drawing>
          <wp:inline distT="0" distB="0" distL="0" distR="0" wp14:anchorId="172F8AF0" wp14:editId="598B0217">
            <wp:extent cx="6371590" cy="2103120"/>
            <wp:effectExtent l="0" t="0" r="3810" b="5080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50E4" w14:textId="115CB412" w:rsidR="00525E69" w:rsidRPr="000646DD" w:rsidRDefault="004E1147" w:rsidP="004E1147">
      <w:pPr>
        <w:ind w:left="7200"/>
        <w:rPr>
          <w:rFonts w:ascii="Eras Medium ITC" w:hAnsi="Eras Medium ITC"/>
          <w:b w:val="0"/>
          <w:bCs/>
          <w:i/>
          <w:iCs/>
        </w:rPr>
      </w:pPr>
      <w:r w:rsidRPr="000C4A56">
        <w:rPr>
          <w:rFonts w:ascii="Eras Medium ITC" w:hAnsi="Eras Medium ITC"/>
          <w:i/>
          <w:iCs/>
        </w:rPr>
        <w:t xml:space="preserve">  </w:t>
      </w:r>
      <w:r w:rsidR="00525E69" w:rsidRPr="000646DD">
        <w:rPr>
          <w:rFonts w:ascii="Eras Medium ITC" w:hAnsi="Eras Medium ITC"/>
          <w:b w:val="0"/>
          <w:bCs/>
          <w:i/>
          <w:iCs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(</w:t>
      </w:r>
      <w:r w:rsidR="007E3AAF" w:rsidRPr="000646DD">
        <w:rPr>
          <w:rFonts w:ascii="Eras Medium ITC" w:hAnsi="Eras Medium ITC"/>
          <w:b w:val="0"/>
          <w:bCs/>
          <w:i/>
          <w:iCs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gráfica real tomada</w:t>
      </w:r>
      <w:r w:rsidR="00525E69" w:rsidRPr="000646DD">
        <w:rPr>
          <w:rFonts w:ascii="Eras Medium ITC" w:hAnsi="Eras Medium ITC"/>
          <w:b w:val="0"/>
          <w:bCs/>
          <w:i/>
          <w:iCs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)</w:t>
      </w:r>
    </w:p>
    <w:p w14:paraId="2B22DC5B" w14:textId="2E189D1C" w:rsidR="00525E69" w:rsidRPr="000C4A56" w:rsidRDefault="00DF18F8" w:rsidP="00DF18F8">
      <w:pPr>
        <w:pStyle w:val="Prrafodelista"/>
        <w:numPr>
          <w:ilvl w:val="0"/>
          <w:numId w:val="22"/>
        </w:numPr>
        <w:rPr>
          <w:rFonts w:ascii="Eras Medium ITC" w:hAnsi="Eras Medium ITC"/>
          <w:b w:val="0"/>
          <w:bCs/>
          <w:sz w:val="24"/>
          <w:szCs w:val="21"/>
        </w:rPr>
      </w:pPr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Para la funcionalidad de los </w:t>
      </w:r>
      <w:proofErr w:type="spellStart"/>
      <w:r w:rsidRPr="000C4A56">
        <w:rPr>
          <w:rFonts w:ascii="Eras Medium ITC" w:hAnsi="Eras Medium ITC"/>
          <w:b w:val="0"/>
          <w:bCs/>
          <w:sz w:val="24"/>
          <w:szCs w:val="21"/>
        </w:rPr>
        <w:t>Talkbacks</w:t>
      </w:r>
      <w:proofErr w:type="spellEnd"/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, se ha configurado un led blanco externo al d32, conectado a un pin digital que lo activa, creando una petición POST a la API de </w:t>
      </w:r>
      <w:proofErr w:type="spellStart"/>
      <w:r w:rsidRPr="000C4A56">
        <w:rPr>
          <w:rFonts w:ascii="Eras Medium ITC" w:hAnsi="Eras Medium ITC"/>
          <w:b w:val="0"/>
          <w:bCs/>
          <w:sz w:val="24"/>
          <w:szCs w:val="21"/>
        </w:rPr>
        <w:t>ThingSpeak</w:t>
      </w:r>
      <w:proofErr w:type="spellEnd"/>
      <w:r w:rsidR="0089144B" w:rsidRPr="000C4A56">
        <w:rPr>
          <w:rFonts w:ascii="Eras Medium ITC" w:hAnsi="Eras Medium ITC"/>
          <w:b w:val="0"/>
          <w:bCs/>
          <w:sz w:val="24"/>
          <w:szCs w:val="21"/>
        </w:rPr>
        <w:t xml:space="preserve"> (en la que creamos un array de comandos de tipo TURN_ON y TURN_OFF)</w:t>
      </w:r>
      <w:r w:rsidR="00AE70AB" w:rsidRPr="000C4A56">
        <w:rPr>
          <w:rFonts w:ascii="Eras Medium ITC" w:hAnsi="Eras Medium ITC"/>
          <w:b w:val="0"/>
          <w:bCs/>
          <w:sz w:val="24"/>
          <w:szCs w:val="21"/>
        </w:rPr>
        <w:t xml:space="preserve">. En función del comando que sea (pues se va analizando la cola de comandos), </w:t>
      </w:r>
      <w:r w:rsidR="009E40C6" w:rsidRPr="000C4A56">
        <w:rPr>
          <w:rFonts w:ascii="Eras Medium ITC" w:hAnsi="Eras Medium ITC"/>
          <w:b w:val="0"/>
          <w:bCs/>
          <w:sz w:val="24"/>
          <w:szCs w:val="21"/>
        </w:rPr>
        <w:t xml:space="preserve">se enciende o se apaga el led (con un </w:t>
      </w:r>
      <w:proofErr w:type="spellStart"/>
      <w:r w:rsidR="009E40C6" w:rsidRPr="000C4A56">
        <w:rPr>
          <w:rFonts w:ascii="Eras Medium ITC" w:hAnsi="Eras Medium ITC"/>
          <w:b w:val="0"/>
          <w:bCs/>
          <w:sz w:val="24"/>
          <w:szCs w:val="21"/>
        </w:rPr>
        <w:t>cooldown</w:t>
      </w:r>
      <w:proofErr w:type="spellEnd"/>
      <w:r w:rsidR="009E40C6" w:rsidRPr="000C4A56">
        <w:rPr>
          <w:rFonts w:ascii="Eras Medium ITC" w:hAnsi="Eras Medium ITC"/>
          <w:b w:val="0"/>
          <w:bCs/>
          <w:sz w:val="24"/>
          <w:szCs w:val="21"/>
        </w:rPr>
        <w:t xml:space="preserve"> de 20 segundos para no sobrecargar la API)</w:t>
      </w:r>
    </w:p>
    <w:p w14:paraId="74D0F2A3" w14:textId="1BBC0FC3" w:rsidR="00F221F6" w:rsidRPr="000C4A56" w:rsidRDefault="00F221F6" w:rsidP="00DF18F8">
      <w:pPr>
        <w:pStyle w:val="Prrafodelista"/>
        <w:numPr>
          <w:ilvl w:val="0"/>
          <w:numId w:val="22"/>
        </w:numPr>
        <w:rPr>
          <w:rFonts w:ascii="Eras Medium ITC" w:hAnsi="Eras Medium ITC"/>
          <w:b w:val="0"/>
          <w:bCs/>
          <w:sz w:val="24"/>
          <w:szCs w:val="21"/>
        </w:rPr>
      </w:pPr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Se cogió de la API de </w:t>
      </w:r>
      <w:proofErr w:type="spellStart"/>
      <w:r w:rsidRPr="000C4A56">
        <w:rPr>
          <w:rFonts w:ascii="Eras Medium ITC" w:hAnsi="Eras Medium ITC"/>
          <w:b w:val="0"/>
          <w:bCs/>
          <w:sz w:val="24"/>
          <w:szCs w:val="21"/>
        </w:rPr>
        <w:t>Mathworks</w:t>
      </w:r>
      <w:proofErr w:type="spellEnd"/>
      <w:r w:rsidRPr="000C4A56">
        <w:rPr>
          <w:rFonts w:ascii="Eras Medium ITC" w:hAnsi="Eras Medium ITC"/>
          <w:b w:val="0"/>
          <w:bCs/>
          <w:sz w:val="24"/>
          <w:szCs w:val="21"/>
        </w:rPr>
        <w:t xml:space="preserve"> una función POST estándar para crear las peticiones</w:t>
      </w:r>
    </w:p>
    <w:p w14:paraId="096DCD55" w14:textId="461C3B71" w:rsidR="009A1613" w:rsidRPr="000C4A56" w:rsidRDefault="000071A8" w:rsidP="000071A8">
      <w:pPr>
        <w:pStyle w:val="NormalWeb"/>
        <w:ind w:left="360"/>
        <w:rPr>
          <w:rFonts w:ascii="Eras Medium ITC" w:hAnsi="Eras Medium ITC" w:cs="Calibri"/>
          <w:color w:val="5999D3"/>
          <w:sz w:val="26"/>
          <w:szCs w:val="26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(IoTServer11.3) Montar Servidor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IoT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(1,5 </w:t>
      </w:r>
      <w:r w:rsidR="00867411" w:rsidRPr="000C4A56">
        <w:rPr>
          <w:rFonts w:ascii="Eras Medium ITC" w:hAnsi="Eras Medium ITC" w:cs="Calibri"/>
          <w:color w:val="5999D3"/>
          <w:sz w:val="26"/>
          <w:szCs w:val="26"/>
        </w:rPr>
        <w:t>puntos)</w:t>
      </w:r>
      <w:r w:rsidR="00867411">
        <w:rPr>
          <w:rFonts w:ascii="Eras Medium ITC" w:hAnsi="Eras Medium ITC" w:cs="Calibri"/>
          <w:color w:val="5999D3"/>
          <w:sz w:val="26"/>
          <w:szCs w:val="26"/>
        </w:rPr>
        <w:t xml:space="preserve"> </w:t>
      </w:r>
      <w:r w:rsidR="00867411" w:rsidRPr="000C4A56">
        <w:rPr>
          <w:rFonts w:ascii="Apple Color Emoji" w:hAnsi="Apple Color Emoji" w:cs="Apple Color Emoji"/>
          <w:color w:val="0070C0"/>
        </w:rPr>
        <w:t>✅</w:t>
      </w:r>
    </w:p>
    <w:p w14:paraId="17240BDE" w14:textId="21D96764" w:rsidR="009752D1" w:rsidRPr="000C4A56" w:rsidRDefault="009752D1" w:rsidP="009752D1">
      <w:pPr>
        <w:pStyle w:val="Ttulo"/>
        <w:ind w:firstLine="720"/>
        <w:rPr>
          <w:rFonts w:ascii="Eras Medium ITC" w:hAnsi="Eras Medium ITC"/>
          <w:color w:val="FF7C00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</w:pPr>
      <w:r w:rsidRPr="000C4A56">
        <w:rPr>
          <w:rFonts w:ascii="Eras Medium ITC" w:eastAsia="Calibri" w:hAnsi="Eras Medium ITC" w:cs="Calibri"/>
          <w:color w:val="FF7C00"/>
          <w:sz w:val="26"/>
          <w:szCs w:val="26"/>
          <w:u w:val="single"/>
          <w14:textFill>
            <w14:gradFill>
              <w14:gsLst>
                <w14:gs w14:pos="0">
                  <w14:srgbClr w14:val="FF7C00">
                    <w14:shade w14:val="30000"/>
                    <w14:satMod w14:val="115000"/>
                  </w14:srgbClr>
                </w14:gs>
                <w14:gs w14:pos="50000">
                  <w14:srgbClr w14:val="FF7C00">
                    <w14:shade w14:val="67500"/>
                    <w14:satMod w14:val="115000"/>
                  </w14:srgbClr>
                </w14:gs>
                <w14:gs w14:pos="100000">
                  <w14:srgbClr w14:val="FF7C00">
                    <w14:shade w14:val="100000"/>
                    <w14:satMod w14:val="115000"/>
                  </w14:srgbClr>
                </w14:gs>
              </w14:gsLst>
              <w14:lin w14:ang="8100000" w14:scaled="0"/>
            </w14:gradFill>
          </w14:textFill>
        </w:rPr>
        <w:t>Hecho por Eduardo Blanco Bielsa</w:t>
      </w:r>
    </w:p>
    <w:p w14:paraId="71CDB09B" w14:textId="13350B16" w:rsidR="004C6673" w:rsidRPr="000C4A56" w:rsidRDefault="004C6673" w:rsidP="004C6673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Nota: no se incluye vídeo de este ejercicio, pues sería muy extenso</w:t>
      </w:r>
      <w:r w:rsidR="00D33487">
        <w:rPr>
          <w:rFonts w:ascii="Eras Medium ITC" w:hAnsi="Eras Medium ITC" w:cstheme="minorHAnsi"/>
          <w:color w:val="061F57" w:themeColor="text2" w:themeShade="BF"/>
        </w:rPr>
        <w:t>. A cambio, se ofrece una documentación detallada.</w:t>
      </w:r>
    </w:p>
    <w:p w14:paraId="77BB78CB" w14:textId="7DA2C413" w:rsidR="000071A8" w:rsidRPr="000C4A56" w:rsidRDefault="004B3457" w:rsidP="004B3457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Primero averigüé si se podía conectar el </w:t>
      </w:r>
      <w:proofErr w:type="spellStart"/>
      <w:r w:rsidR="00C62F75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>dht</w:t>
      </w:r>
      <w:proofErr w:type="spellEnd"/>
      <w:r w:rsidR="00C62F75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 11 a 3.3V. Lo comprobé en esta página y vi que sí se podía -&gt; </w:t>
      </w:r>
      <w:hyperlink r:id="rId18" w:history="1">
        <w:r w:rsidR="00C62F75" w:rsidRPr="000C4A56">
          <w:rPr>
            <w:rStyle w:val="Hipervnculo"/>
            <w:rFonts w:ascii="Eras Medium ITC" w:hAnsi="Eras Medium ITC" w:cstheme="minorHAnsi"/>
            <w:bCs/>
            <w:color w:val="061F57" w:themeColor="text2" w:themeShade="BF"/>
            <w:szCs w:val="21"/>
          </w:rPr>
          <w:t>http://www.esp32learning.com/code/esp32-and-dht11-sensor-example.php</w:t>
        </w:r>
      </w:hyperlink>
      <w:r w:rsidR="008B3E22">
        <w:rPr>
          <w:rStyle w:val="Hipervnculo"/>
          <w:rFonts w:ascii="Eras Medium ITC" w:hAnsi="Eras Medium ITC" w:cstheme="minorHAnsi"/>
          <w:bCs/>
          <w:color w:val="061F57" w:themeColor="text2" w:themeShade="BF"/>
          <w:szCs w:val="21"/>
        </w:rPr>
        <w:t xml:space="preserve"> </w:t>
      </w:r>
    </w:p>
    <w:p w14:paraId="128C19EA" w14:textId="54591A85" w:rsidR="00C62F75" w:rsidRPr="000C4A56" w:rsidRDefault="007311C2" w:rsidP="004B3457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Después revisé un proyecto que encontré por Internet </w:t>
      </w:r>
      <w:r w:rsidR="00572A53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que me sirvió como base e inspiración para crear el servidor de IOT -&gt; </w:t>
      </w:r>
      <w:hyperlink r:id="rId19" w:history="1">
        <w:r w:rsidR="004355A8" w:rsidRPr="000C4A56">
          <w:rPr>
            <w:rStyle w:val="Hipervnculo"/>
            <w:rFonts w:ascii="Eras Medium ITC" w:hAnsi="Eras Medium ITC" w:cstheme="minorHAnsi"/>
            <w:bCs/>
            <w:color w:val="256D9D" w:themeColor="hyperlink" w:themeShade="BF"/>
            <w:szCs w:val="21"/>
          </w:rPr>
          <w:t>https://randomnerdtutorials.com/esp32-web-server-arduino-ide/</w:t>
        </w:r>
      </w:hyperlink>
    </w:p>
    <w:p w14:paraId="101FE1E7" w14:textId="475FDD0E" w:rsidR="004355A8" w:rsidRPr="000C4A56" w:rsidRDefault="004355A8" w:rsidP="004B3457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>Decidí cambiar de idea, y en vez de accionar dos leds</w:t>
      </w:r>
      <w:r w:rsidR="00764645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>, mostrar la humedad y la temperatura del ambiente (así era más original).</w:t>
      </w:r>
    </w:p>
    <w:p w14:paraId="0F394711" w14:textId="5D5E9A93" w:rsidR="00F8251F" w:rsidRPr="000C4A56" w:rsidRDefault="00F8251F" w:rsidP="004B3457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>Para la base de datos, tuve que utilizar XAMPP</w:t>
      </w:r>
      <w:r w:rsidR="000B14CB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 - &gt; </w:t>
      </w:r>
      <w:hyperlink r:id="rId20" w:history="1">
        <w:r w:rsidR="000B14CB" w:rsidRPr="000C4A56">
          <w:rPr>
            <w:rStyle w:val="Hipervnculo"/>
            <w:rFonts w:ascii="Eras Medium ITC" w:hAnsi="Eras Medium ITC" w:cstheme="minorHAnsi"/>
            <w:bCs/>
            <w:color w:val="256D9D" w:themeColor="hyperlink" w:themeShade="BF"/>
            <w:szCs w:val="21"/>
          </w:rPr>
          <w:t>https://www.youtube.com/watch?v=fsQoA7NMhsU</w:t>
        </w:r>
      </w:hyperlink>
      <w:r w:rsidR="000B14CB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 </w:t>
      </w:r>
      <w:r w:rsidR="007A1B3B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 y </w:t>
      </w:r>
      <w:hyperlink r:id="rId21" w:history="1">
        <w:r w:rsidR="007A1B3B" w:rsidRPr="000C4A56">
          <w:rPr>
            <w:rStyle w:val="Hipervnculo"/>
            <w:rFonts w:ascii="Eras Medium ITC" w:hAnsi="Eras Medium ITC" w:cstheme="minorHAnsi"/>
            <w:bCs/>
            <w:color w:val="256D9D" w:themeColor="hyperlink" w:themeShade="BF"/>
            <w:szCs w:val="21"/>
          </w:rPr>
          <w:t>https://microcontrollerslab.com/esp32-mysql-database-php/</w:t>
        </w:r>
      </w:hyperlink>
      <w:r w:rsidR="007A1B3B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 </w:t>
      </w:r>
    </w:p>
    <w:p w14:paraId="319152CF" w14:textId="3D960064" w:rsidR="00F8251F" w:rsidRPr="000C4A56" w:rsidRDefault="00F8251F" w:rsidP="004B3457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Lo descargué y </w:t>
      </w:r>
      <w:r w:rsidR="00EA0ECC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cree una base de datos </w:t>
      </w:r>
      <w:proofErr w:type="spellStart"/>
      <w:r w:rsidR="00EA0ECC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>MYSql</w:t>
      </w:r>
      <w:proofErr w:type="spellEnd"/>
      <w:r w:rsidR="00EA0ECC" w:rsidRPr="000C4A56">
        <w:rPr>
          <w:rFonts w:ascii="Eras Medium ITC" w:hAnsi="Eras Medium ITC" w:cstheme="minorHAnsi"/>
          <w:bCs/>
          <w:color w:val="061F57" w:themeColor="text2" w:themeShade="BF"/>
          <w:szCs w:val="21"/>
        </w:rPr>
        <w:t xml:space="preserve"> y un servidor apache</w:t>
      </w:r>
    </w:p>
    <w:p w14:paraId="2BF9C0FB" w14:textId="726AC50A" w:rsidR="00EA0ECC" w:rsidRPr="000C4A56" w:rsidRDefault="00EA0ECC" w:rsidP="000B14CB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051615B6" wp14:editId="2EEECA65">
            <wp:extent cx="2997723" cy="2001072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1673" cy="20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C772" w14:textId="77777777" w:rsidR="00D70628" w:rsidRPr="000C4A56" w:rsidRDefault="00D70628" w:rsidP="00EA0ECC">
      <w:pPr>
        <w:pStyle w:val="NormalWeb"/>
        <w:rPr>
          <w:rFonts w:ascii="Eras Medium ITC" w:hAnsi="Eras Medium ITC" w:cstheme="minorHAnsi"/>
          <w:color w:val="061F57" w:themeColor="text2" w:themeShade="BF"/>
        </w:rPr>
      </w:pPr>
    </w:p>
    <w:p w14:paraId="34C34833" w14:textId="2921CED7" w:rsidR="00EA0ECC" w:rsidRPr="000C4A56" w:rsidRDefault="00EA0ECC" w:rsidP="00EA0ECC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 xml:space="preserve">Luego cree la base de datos dentro del panel de control de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php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>:</w:t>
      </w:r>
    </w:p>
    <w:p w14:paraId="0D167B02" w14:textId="53F1D256" w:rsidR="00D70628" w:rsidRPr="000C4A56" w:rsidRDefault="00D70628" w:rsidP="00D70628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7F1F17B6" wp14:editId="4842CD68">
            <wp:extent cx="4713402" cy="2432330"/>
            <wp:effectExtent l="0" t="0" r="0" b="6350"/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1644" cy="24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CF6E" w14:textId="26748A44" w:rsidR="00D70628" w:rsidRPr="000C4A56" w:rsidRDefault="00D678C9" w:rsidP="00D678C9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5FE91397" wp14:editId="6A2BD414">
            <wp:extent cx="4712970" cy="1441509"/>
            <wp:effectExtent l="0" t="0" r="0" b="635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9805" cy="1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98CA" w14:textId="5C19854F" w:rsidR="00D5578C" w:rsidRPr="000C4A56" w:rsidRDefault="00C925FC" w:rsidP="00D5578C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 xml:space="preserve">Cree una tabla para los valores tomados por el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dht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 xml:space="preserve"> 11</w:t>
      </w:r>
    </w:p>
    <w:p w14:paraId="7ED5C3EA" w14:textId="24FF8B25" w:rsidR="00D5578C" w:rsidRPr="000C4A56" w:rsidRDefault="00D5578C" w:rsidP="00D5578C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7A89BFF0" wp14:editId="529DBFFF">
            <wp:extent cx="4407352" cy="1348033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188" cy="13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2123" w14:textId="44C45EC5" w:rsidR="003072CA" w:rsidRPr="000C4A56" w:rsidRDefault="00B56A5E" w:rsidP="000646DD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5C673802" wp14:editId="1AE551D7">
            <wp:extent cx="4928368" cy="1027521"/>
            <wp:effectExtent l="0" t="0" r="0" b="1270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8387" cy="10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1ED5" w14:textId="59D85773" w:rsidR="00B56A5E" w:rsidRPr="000C4A56" w:rsidRDefault="003072CA" w:rsidP="003072CA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Cre</w:t>
      </w:r>
      <w:r w:rsidR="00A776F9" w:rsidRPr="000C4A56">
        <w:rPr>
          <w:rFonts w:ascii="Eras Medium ITC" w:hAnsi="Eras Medium ITC" w:cstheme="minorHAnsi"/>
          <w:color w:val="061F57" w:themeColor="text2" w:themeShade="BF"/>
        </w:rPr>
        <w:t>é</w:t>
      </w:r>
      <w:r w:rsidRPr="000C4A56">
        <w:rPr>
          <w:rFonts w:ascii="Eras Medium ITC" w:hAnsi="Eras Medium ITC" w:cstheme="minorHAnsi"/>
          <w:color w:val="061F57" w:themeColor="text2" w:themeShade="BF"/>
        </w:rPr>
        <w:t xml:space="preserve"> un script en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php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 xml:space="preserve"> para conectar los datos del Arduino a la base de datos</w:t>
      </w:r>
      <w:r w:rsidR="008B0337" w:rsidRPr="000C4A56">
        <w:rPr>
          <w:rFonts w:ascii="Eras Medium ITC" w:hAnsi="Eras Medium ITC" w:cstheme="minorHAnsi"/>
          <w:color w:val="061F57" w:themeColor="text2" w:themeShade="BF"/>
        </w:rPr>
        <w:t xml:space="preserve"> -&gt; </w:t>
      </w:r>
      <w:hyperlink r:id="rId27" w:history="1">
        <w:r w:rsidR="008B0337" w:rsidRPr="000C4A56">
          <w:rPr>
            <w:rStyle w:val="Hipervnculo"/>
            <w:rFonts w:ascii="Eras Medium ITC" w:hAnsi="Eras Medium ITC" w:cstheme="minorHAnsi"/>
            <w:color w:val="256D9D" w:themeColor="hyperlink" w:themeShade="BF"/>
          </w:rPr>
          <w:t>https://microcontrollerslab.com/esp32-mysql-database-php/</w:t>
        </w:r>
      </w:hyperlink>
      <w:r w:rsidR="008B0337" w:rsidRPr="000C4A56">
        <w:rPr>
          <w:rFonts w:ascii="Eras Medium ITC" w:hAnsi="Eras Medium ITC" w:cstheme="minorHAnsi"/>
          <w:color w:val="061F57" w:themeColor="text2" w:themeShade="BF"/>
        </w:rPr>
        <w:t xml:space="preserve"> </w:t>
      </w:r>
    </w:p>
    <w:p w14:paraId="42924D0C" w14:textId="5B7EF785" w:rsidR="003072CA" w:rsidRPr="000C4A56" w:rsidRDefault="003072CA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lastRenderedPageBreak/>
        <w:drawing>
          <wp:inline distT="0" distB="0" distL="0" distR="0" wp14:anchorId="30EA8268" wp14:editId="65550264">
            <wp:extent cx="3525624" cy="3221340"/>
            <wp:effectExtent l="0" t="0" r="5080" b="508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528" cy="32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4981" w14:textId="570D254F" w:rsidR="00FB14A5" w:rsidRPr="000C4A56" w:rsidRDefault="00FB14A5" w:rsidP="00FB14A5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Probé que el script funcionase:</w:t>
      </w:r>
    </w:p>
    <w:p w14:paraId="4946557D" w14:textId="7EC2C2B2" w:rsidR="00FB14A5" w:rsidRPr="000C4A56" w:rsidRDefault="00A977A0" w:rsidP="00A977A0">
      <w:pPr>
        <w:pStyle w:val="NormalWeb"/>
        <w:ind w:left="360" w:firstLine="36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5DCB1B14" wp14:editId="543C83E6">
            <wp:extent cx="2335139" cy="2133600"/>
            <wp:effectExtent l="0" t="0" r="1905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4602" cy="21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A56">
        <w:rPr>
          <w:rFonts w:ascii="Eras Medium ITC" w:hAnsi="Eras Medium ITC" w:cstheme="minorHAnsi"/>
          <w:color w:val="061F57" w:themeColor="text2" w:themeShade="BF"/>
        </w:rPr>
        <w:t xml:space="preserve"> </w:t>
      </w:r>
      <w:r w:rsidRPr="008B3E22">
        <w:rPr>
          <w:rFonts w:ascii="Eras Medium ITC" w:hAnsi="Eras Medium ITC" w:cstheme="minorHAnsi"/>
          <w:i/>
          <w:iCs/>
          <w:color w:val="278079" w:themeColor="accent3" w:themeShade="BF"/>
          <w:sz w:val="21"/>
          <w:szCs w:val="21"/>
        </w:rPr>
        <w:t>Todo correcto</w:t>
      </w:r>
    </w:p>
    <w:p w14:paraId="68723958" w14:textId="67E522AC" w:rsidR="00A977A0" w:rsidRPr="000C4A56" w:rsidRDefault="005F1E42" w:rsidP="00A977A0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Me surgió un error de permisos:</w:t>
      </w:r>
    </w:p>
    <w:p w14:paraId="51419889" w14:textId="56C81C2D" w:rsidR="005F1E42" w:rsidRPr="000C4A56" w:rsidRDefault="005F1E42" w:rsidP="005F1E42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55EDC04A" wp14:editId="393F60DB">
            <wp:extent cx="4685122" cy="1457583"/>
            <wp:effectExtent l="0" t="0" r="1270" b="317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1810" cy="14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D9C" w14:textId="45B37BD0" w:rsidR="005F1E42" w:rsidRPr="000C4A56" w:rsidRDefault="004428CD" w:rsidP="005F1E42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 xml:space="preserve">Para solucionarlo, tuve que crear un usuario en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Maria</w:t>
      </w:r>
      <w:r w:rsidR="008B3E22">
        <w:rPr>
          <w:rFonts w:ascii="Eras Medium ITC" w:hAnsi="Eras Medium ITC" w:cstheme="minorHAnsi"/>
          <w:color w:val="061F57" w:themeColor="text2" w:themeShade="BF"/>
        </w:rPr>
        <w:t>DB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 xml:space="preserve"> con todos los privilegios:</w:t>
      </w:r>
    </w:p>
    <w:p w14:paraId="750FEAD3" w14:textId="409FCAB3" w:rsidR="004428CD" w:rsidRPr="000C4A56" w:rsidRDefault="004428CD" w:rsidP="004428CD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lastRenderedPageBreak/>
        <w:drawing>
          <wp:inline distT="0" distB="0" distL="0" distR="0" wp14:anchorId="4D2FFFCE" wp14:editId="24DA7A21">
            <wp:extent cx="4374037" cy="28853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578" cy="29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D3FE" w14:textId="14B2F1F5" w:rsidR="004428CD" w:rsidRPr="000C4A56" w:rsidRDefault="00BE3C54" w:rsidP="00BE3C54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 xml:space="preserve">Se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buguea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 xml:space="preserve"> bastante en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mac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 xml:space="preserve">, estuve bastante rato buscando una solución para relanzar los Daemon </w:t>
      </w:r>
      <w:proofErr w:type="spellStart"/>
      <w:r w:rsidRPr="000C4A56">
        <w:rPr>
          <w:rFonts w:ascii="Eras Medium ITC" w:hAnsi="Eras Medium ITC" w:cstheme="minorHAnsi"/>
          <w:color w:val="061F57" w:themeColor="text2" w:themeShade="BF"/>
        </w:rPr>
        <w:t>httpd</w:t>
      </w:r>
      <w:proofErr w:type="spellEnd"/>
      <w:r w:rsidRPr="000C4A56">
        <w:rPr>
          <w:rFonts w:ascii="Eras Medium ITC" w:hAnsi="Eras Medium ITC" w:cstheme="minorHAnsi"/>
          <w:color w:val="061F57" w:themeColor="text2" w:themeShade="BF"/>
        </w:rPr>
        <w:t xml:space="preserve"> y encontré esto -&gt;</w:t>
      </w:r>
      <w:r w:rsidR="0049406F" w:rsidRPr="000C4A56">
        <w:rPr>
          <w:rFonts w:ascii="Eras Medium ITC" w:hAnsi="Eras Medium ITC" w:cstheme="minorHAnsi"/>
          <w:color w:val="061F57" w:themeColor="text2" w:themeShade="BF"/>
        </w:rPr>
        <w:t xml:space="preserve"> </w:t>
      </w:r>
      <w:hyperlink r:id="rId32" w:history="1">
        <w:r w:rsidR="0049406F" w:rsidRPr="000C4A56">
          <w:rPr>
            <w:rStyle w:val="Hipervnculo"/>
            <w:rFonts w:ascii="Eras Medium ITC" w:hAnsi="Eras Medium ITC" w:cstheme="minorHAnsi"/>
            <w:color w:val="256D9D" w:themeColor="hyperlink" w:themeShade="BF"/>
          </w:rPr>
          <w:t>https://stackoverflow.com/questions/4582504/xampp-apache-webserver-localhost-not-working-on-mac-os</w:t>
        </w:r>
      </w:hyperlink>
      <w:r w:rsidR="0049406F" w:rsidRPr="000C4A56">
        <w:rPr>
          <w:rFonts w:ascii="Eras Medium ITC" w:hAnsi="Eras Medium ITC" w:cstheme="minorHAnsi"/>
          <w:color w:val="061F57" w:themeColor="text2" w:themeShade="BF"/>
        </w:rPr>
        <w:t xml:space="preserve"> </w:t>
      </w:r>
    </w:p>
    <w:p w14:paraId="6977086B" w14:textId="68C10FE6" w:rsidR="00D417B6" w:rsidRPr="000C4A56" w:rsidRDefault="00BC5624" w:rsidP="00D417B6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Conseguí que funcionase</w:t>
      </w:r>
      <w:r w:rsidR="00D417B6" w:rsidRPr="000C4A56">
        <w:rPr>
          <w:rFonts w:ascii="Eras Medium ITC" w:hAnsi="Eras Medium ITC" w:cstheme="minorHAnsi"/>
          <w:color w:val="061F57" w:themeColor="text2" w:themeShade="BF"/>
        </w:rPr>
        <w:t xml:space="preserve">, cambiando la </w:t>
      </w:r>
      <w:proofErr w:type="spellStart"/>
      <w:r w:rsidR="00D417B6" w:rsidRPr="000C4A56">
        <w:rPr>
          <w:rFonts w:ascii="Eras Medium ITC" w:hAnsi="Eras Medium ITC" w:cstheme="minorHAnsi"/>
          <w:color w:val="061F57" w:themeColor="text2" w:themeShade="BF"/>
        </w:rPr>
        <w:t>uri</w:t>
      </w:r>
      <w:proofErr w:type="spellEnd"/>
      <w:r w:rsidR="00D417B6" w:rsidRPr="000C4A56">
        <w:rPr>
          <w:rFonts w:ascii="Eras Medium ITC" w:hAnsi="Eras Medium ITC" w:cstheme="minorHAnsi"/>
          <w:color w:val="061F57" w:themeColor="text2" w:themeShade="BF"/>
        </w:rPr>
        <w:t xml:space="preserve"> de la petición que le enviamos a la base de datos (introduciendo la </w:t>
      </w:r>
      <w:proofErr w:type="spellStart"/>
      <w:r w:rsidR="00D417B6" w:rsidRPr="000C4A56">
        <w:rPr>
          <w:rFonts w:ascii="Eras Medium ITC" w:hAnsi="Eras Medium ITC" w:cstheme="minorHAnsi"/>
          <w:color w:val="061F57" w:themeColor="text2" w:themeShade="BF"/>
        </w:rPr>
        <w:t>ip</w:t>
      </w:r>
      <w:proofErr w:type="spellEnd"/>
      <w:r w:rsidR="00D417B6" w:rsidRPr="000C4A56">
        <w:rPr>
          <w:rFonts w:ascii="Eras Medium ITC" w:hAnsi="Eras Medium ITC" w:cstheme="minorHAnsi"/>
          <w:color w:val="061F57" w:themeColor="text2" w:themeShade="BF"/>
        </w:rPr>
        <w:t xml:space="preserve"> de mi </w:t>
      </w:r>
      <w:proofErr w:type="spellStart"/>
      <w:r w:rsidR="00D417B6" w:rsidRPr="000C4A56">
        <w:rPr>
          <w:rFonts w:ascii="Eras Medium ITC" w:hAnsi="Eras Medium ITC" w:cstheme="minorHAnsi"/>
          <w:color w:val="061F57" w:themeColor="text2" w:themeShade="BF"/>
        </w:rPr>
        <w:t>mac</w:t>
      </w:r>
      <w:proofErr w:type="spellEnd"/>
      <w:r w:rsidR="00D417B6" w:rsidRPr="000C4A56">
        <w:rPr>
          <w:rFonts w:ascii="Eras Medium ITC" w:hAnsi="Eras Medium ITC" w:cstheme="minorHAnsi"/>
          <w:color w:val="061F57" w:themeColor="text2" w:themeShade="BF"/>
        </w:rPr>
        <w:t xml:space="preserve"> (pues la base de datos es local))</w:t>
      </w:r>
    </w:p>
    <w:p w14:paraId="2393AFED" w14:textId="610325B4" w:rsidR="00D417B6" w:rsidRPr="000C4A56" w:rsidRDefault="00D417B6" w:rsidP="00BE3C54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He aquí unas imágenes del diseño:</w:t>
      </w:r>
    </w:p>
    <w:p w14:paraId="037CBF7A" w14:textId="6898111E" w:rsidR="00B7015C" w:rsidRPr="000C4A56" w:rsidRDefault="00D417B6" w:rsidP="00910DE1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drawing>
          <wp:inline distT="0" distB="0" distL="0" distR="0" wp14:anchorId="31E607C5" wp14:editId="4E046304">
            <wp:extent cx="3883843" cy="2562005"/>
            <wp:effectExtent l="0" t="0" r="2540" b="381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4851" cy="25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062">
        <w:rPr>
          <w:rFonts w:ascii="Eras Medium ITC" w:hAnsi="Eras Medium ITC" w:cstheme="minorHAnsi"/>
          <w:i/>
          <w:iCs/>
          <w:color w:val="278079" w:themeColor="accent3" w:themeShade="BF"/>
        </w:rPr>
        <w:t>Detector a tiempo real</w:t>
      </w:r>
    </w:p>
    <w:p w14:paraId="011114FF" w14:textId="5770EAB9" w:rsidR="00D417B6" w:rsidRPr="000C4A56" w:rsidRDefault="00F322BE" w:rsidP="00D417B6">
      <w:pPr>
        <w:pStyle w:val="NormalWeb"/>
        <w:numPr>
          <w:ilvl w:val="0"/>
          <w:numId w:val="22"/>
        </w:numPr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color w:val="061F57" w:themeColor="text2" w:themeShade="BF"/>
        </w:rPr>
        <w:t>He aquí la base de datos (el d32 escribe la temperatura, la humedad, y la fecha de inserción del dato</w:t>
      </w:r>
      <w:r w:rsidR="00B7015C" w:rsidRPr="000C4A56">
        <w:rPr>
          <w:rFonts w:ascii="Eras Medium ITC" w:hAnsi="Eras Medium ITC" w:cstheme="minorHAnsi"/>
          <w:color w:val="061F57" w:themeColor="text2" w:themeShade="BF"/>
        </w:rPr>
        <w:t xml:space="preserve"> (que inserta cada segundo)</w:t>
      </w:r>
      <w:r w:rsidRPr="000C4A56">
        <w:rPr>
          <w:rFonts w:ascii="Eras Medium ITC" w:hAnsi="Eras Medium ITC" w:cstheme="minorHAnsi"/>
          <w:color w:val="061F57" w:themeColor="text2" w:themeShade="BF"/>
        </w:rPr>
        <w:t>)</w:t>
      </w:r>
      <w:r w:rsidR="00B7015C" w:rsidRPr="000C4A56">
        <w:rPr>
          <w:rFonts w:ascii="Eras Medium ITC" w:hAnsi="Eras Medium ITC" w:cstheme="minorHAnsi"/>
          <w:color w:val="061F57" w:themeColor="text2" w:themeShade="BF"/>
        </w:rPr>
        <w:t>:</w:t>
      </w:r>
    </w:p>
    <w:p w14:paraId="7D69A624" w14:textId="2D773CC2" w:rsidR="00B7015C" w:rsidRPr="000C4A56" w:rsidRDefault="00B7015C" w:rsidP="00B7015C">
      <w:pPr>
        <w:pStyle w:val="NormalWeb"/>
        <w:ind w:left="720"/>
        <w:rPr>
          <w:rFonts w:ascii="Eras Medium ITC" w:hAnsi="Eras Medium ITC" w:cstheme="minorHAnsi"/>
          <w:color w:val="061F57" w:themeColor="text2" w:themeShade="BF"/>
        </w:rPr>
      </w:pPr>
      <w:r w:rsidRPr="000C4A56">
        <w:rPr>
          <w:rFonts w:ascii="Eras Medium ITC" w:hAnsi="Eras Medium ITC" w:cstheme="minorHAnsi"/>
          <w:noProof/>
          <w:color w:val="061F57" w:themeColor="text2" w:themeShade="BF"/>
        </w:rPr>
        <w:lastRenderedPageBreak/>
        <w:drawing>
          <wp:inline distT="0" distB="0" distL="0" distR="0" wp14:anchorId="4189032E" wp14:editId="12C39B11">
            <wp:extent cx="4543720" cy="4994741"/>
            <wp:effectExtent l="0" t="0" r="3175" b="0"/>
            <wp:docPr id="22" name="Imagen 22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Calendari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326" cy="500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C37" w14:textId="77777777" w:rsidR="003072CA" w:rsidRDefault="003072CA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174A4785" w14:textId="4696AA22" w:rsidR="00FB0A12" w:rsidRDefault="00FB0A12" w:rsidP="00FB0A12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>Anotaciones:</w:t>
      </w:r>
    </w:p>
    <w:p w14:paraId="4F27AF9F" w14:textId="370FB59E" w:rsidR="00A11870" w:rsidRDefault="00FB0A12" w:rsidP="00B87425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 xml:space="preserve">Toda actividad que lleve un </w:t>
      </w:r>
      <w:r>
        <w:rPr>
          <w:rFonts w:ascii="Apple Color Emoji" w:hAnsi="Apple Color Emoji" w:cs="Calibri"/>
          <w:color w:val="5999D3"/>
          <w:sz w:val="26"/>
          <w:szCs w:val="26"/>
        </w:rPr>
        <w:t>✅</w:t>
      </w:r>
      <w:r>
        <w:rPr>
          <w:rFonts w:ascii="Eras Medium ITC" w:hAnsi="Eras Medium ITC" w:cstheme="minorHAnsi"/>
          <w:color w:val="061F57" w:themeColor="text2" w:themeShade="BF"/>
        </w:rPr>
        <w:t xml:space="preserve"> es porque ha sido entregada correctamente.</w:t>
      </w:r>
    </w:p>
    <w:p w14:paraId="6114D054" w14:textId="7CA60886" w:rsidR="00281493" w:rsidRDefault="00281493" w:rsidP="00B87425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 xml:space="preserve">Si se desea consultar, dejamos el enlace del correspondiente repositorio en </w:t>
      </w:r>
      <w:proofErr w:type="spellStart"/>
      <w:r>
        <w:rPr>
          <w:rFonts w:ascii="Eras Medium ITC" w:hAnsi="Eras Medium ITC" w:cstheme="minorHAnsi"/>
          <w:color w:val="061F57" w:themeColor="text2" w:themeShade="BF"/>
        </w:rPr>
        <w:t>github</w:t>
      </w:r>
      <w:proofErr w:type="spellEnd"/>
      <w:r>
        <w:rPr>
          <w:rFonts w:ascii="Eras Medium ITC" w:hAnsi="Eras Medium ITC" w:cstheme="minorHAnsi"/>
          <w:color w:val="061F57" w:themeColor="text2" w:themeShade="BF"/>
        </w:rPr>
        <w:t xml:space="preserve"> a través del cual fuimos trabajando durante el transcurso de la asignatura:</w:t>
      </w:r>
    </w:p>
    <w:p w14:paraId="49B44FAC" w14:textId="2ED798E9" w:rsidR="00281493" w:rsidRPr="000C4A56" w:rsidRDefault="00000000" w:rsidP="00B87425">
      <w:pPr>
        <w:pStyle w:val="NormalWeb"/>
        <w:rPr>
          <w:rFonts w:ascii="Eras Medium ITC" w:hAnsi="Eras Medium ITC" w:cs="Calibri"/>
          <w:color w:val="5999D3"/>
          <w:sz w:val="26"/>
          <w:szCs w:val="26"/>
        </w:rPr>
      </w:pPr>
      <w:hyperlink r:id="rId35" w:history="1">
        <w:r w:rsidR="00290F4A" w:rsidRPr="001A5714">
          <w:rPr>
            <w:rStyle w:val="Hipervnculo"/>
            <w:rFonts w:ascii="Eras Medium ITC" w:hAnsi="Eras Medium ITC" w:cs="Calibri"/>
            <w:sz w:val="26"/>
            <w:szCs w:val="26"/>
          </w:rPr>
          <w:t>https://github.com/gitblanc/SR</w:t>
        </w:r>
      </w:hyperlink>
      <w:r w:rsidR="00290F4A">
        <w:rPr>
          <w:rFonts w:ascii="Eras Medium ITC" w:hAnsi="Eras Medium ITC" w:cs="Calibri"/>
          <w:color w:val="5999D3"/>
          <w:sz w:val="26"/>
          <w:szCs w:val="26"/>
        </w:rPr>
        <w:t xml:space="preserve"> </w:t>
      </w:r>
    </w:p>
    <w:p w14:paraId="1D4A1016" w14:textId="77777777" w:rsidR="00706588" w:rsidRPr="000C4A56" w:rsidRDefault="00706588" w:rsidP="6D23A579">
      <w:pPr>
        <w:spacing w:after="200"/>
        <w:rPr>
          <w:rFonts w:ascii="Eras Medium ITC" w:hAnsi="Eras Medium ITC" w:cs="Calibri"/>
          <w:color w:val="5999D3"/>
          <w:sz w:val="26"/>
          <w:szCs w:val="26"/>
        </w:rPr>
      </w:pPr>
    </w:p>
    <w:p w14:paraId="6D31FB17" w14:textId="77777777" w:rsidR="00706588" w:rsidRPr="000C4A56" w:rsidRDefault="00706588" w:rsidP="6D23A579">
      <w:pPr>
        <w:spacing w:after="200"/>
        <w:rPr>
          <w:rFonts w:ascii="Eras Medium ITC" w:hAnsi="Eras Medium ITC" w:cs="Calibri"/>
          <w:color w:val="5999D3"/>
          <w:sz w:val="26"/>
          <w:szCs w:val="26"/>
        </w:rPr>
      </w:pPr>
    </w:p>
    <w:p w14:paraId="46CE9121" w14:textId="77777777" w:rsidR="00706588" w:rsidRPr="000C4A56" w:rsidRDefault="00706588" w:rsidP="6D23A579">
      <w:pPr>
        <w:spacing w:after="200"/>
        <w:rPr>
          <w:rFonts w:ascii="Eras Medium ITC" w:hAnsi="Eras Medium ITC" w:cs="Calibri"/>
          <w:color w:val="5999D3"/>
          <w:sz w:val="26"/>
          <w:szCs w:val="26"/>
        </w:rPr>
      </w:pPr>
    </w:p>
    <w:p w14:paraId="5DD4053F" w14:textId="77777777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3040F66A" w14:textId="66BD90A4" w:rsidR="00706588" w:rsidRDefault="00A11F61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5A9C4433" wp14:editId="1BE51A04">
            <wp:simplePos x="0" y="0"/>
            <wp:positionH relativeFrom="column">
              <wp:posOffset>-124460</wp:posOffset>
            </wp:positionH>
            <wp:positionV relativeFrom="paragraph">
              <wp:posOffset>0</wp:posOffset>
            </wp:positionV>
            <wp:extent cx="3505200" cy="1752600"/>
            <wp:effectExtent l="0" t="0" r="0" b="0"/>
            <wp:wrapSquare wrapText="bothSides"/>
            <wp:docPr id="28" name="Imagen 28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EE5A5" w14:textId="6C071500" w:rsidR="00706588" w:rsidRDefault="00FD38D2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51E45EF2" wp14:editId="35CB0F4F">
            <wp:simplePos x="0" y="0"/>
            <wp:positionH relativeFrom="page">
              <wp:posOffset>-2131060</wp:posOffset>
            </wp:positionH>
            <wp:positionV relativeFrom="page">
              <wp:posOffset>-278130</wp:posOffset>
            </wp:positionV>
            <wp:extent cx="11250814" cy="7505700"/>
            <wp:effectExtent l="0" t="0" r="190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814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C1517" w14:textId="51CF5C1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070A2FD3" w14:textId="211A12F6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29D302A1" w14:textId="6BD79677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0F6F2759" w14:textId="25627299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B2C96AA" w14:textId="69597258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4CDDB46B" w14:textId="1B98D55D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1C10A73" w14:textId="6F01F69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50944599" w14:textId="44E06AB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B694B44" w14:textId="4E5A53C2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C2B58FD" w14:textId="5D77B658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255D0256" w14:textId="2FA15B65" w:rsidR="00706588" w:rsidRDefault="00706588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0C072803" w14:textId="0D822EC4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73B3EDDB" w14:textId="547D6C16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467B0A63" w14:textId="4FA9CCA2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320ECA92" w14:textId="0F458545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0C3B0005" w14:textId="43618EE3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1634E35F" w14:textId="5481D95D" w:rsidR="00003E0C" w:rsidRDefault="00123F2A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73714B89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000">
                              <a:srgbClr val="000000"/>
                            </a:gs>
                            <a:gs pos="100000">
                              <a:srgbClr val="FF0000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F482B" id="Rectángulo 25" o:spid="_x0000_s1026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" fillcolor="black" stroked="f" strokeweight="2pt">
                <v:fill color2="red" rotate="t" focusposition="1,1" focussize="" colors="0 black;1966f black" focus="100%" type="gradientRadial"/>
                <w10:wrap anchory="page"/>
              </v:rect>
            </w:pict>
          </mc:Fallback>
        </mc:AlternateContent>
      </w:r>
    </w:p>
    <w:p w14:paraId="4C7E7EFA" w14:textId="7FE6CE36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69AC972B" w14:textId="0FAC2D40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738516DA" w14:textId="39A58D0C" w:rsidR="00003E0C" w:rsidRPr="007774C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16C80FBA" w14:textId="0C3FD7B0" w:rsidR="15DE4B3C" w:rsidRDefault="00B337BE" w:rsidP="15DE4B3C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fldChar w:fldCharType="begin"/>
      </w:r>
      <w: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fldChar w:fldCharType="separate"/>
      </w:r>
      <w:r>
        <w:fldChar w:fldCharType="end"/>
      </w:r>
    </w:p>
    <w:sectPr w:rsidR="15DE4B3C" w:rsidSect="00F45147">
      <w:headerReference w:type="default" r:id="rId38"/>
      <w:footerReference w:type="default" r:id="rId39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ECC63" w14:textId="77777777" w:rsidR="008C4584" w:rsidRDefault="008C4584">
      <w:r>
        <w:separator/>
      </w:r>
    </w:p>
    <w:p w14:paraId="5D03AD7E" w14:textId="77777777" w:rsidR="008C4584" w:rsidRDefault="008C4584"/>
  </w:endnote>
  <w:endnote w:type="continuationSeparator" w:id="0">
    <w:p w14:paraId="01B656CF" w14:textId="77777777" w:rsidR="008C4584" w:rsidRDefault="008C4584">
      <w:r>
        <w:continuationSeparator/>
      </w:r>
    </w:p>
    <w:p w14:paraId="4B2CFCAB" w14:textId="77777777" w:rsidR="008C4584" w:rsidRDefault="008C4584"/>
  </w:endnote>
  <w:endnote w:type="continuationNotice" w:id="1">
    <w:p w14:paraId="705421F6" w14:textId="77777777" w:rsidR="008C4584" w:rsidRDefault="008C458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4D"/>
    <w:family w:val="swiss"/>
    <w:pitch w:val="variable"/>
    <w:sig w:usb0="00000003" w:usb1="00000000" w:usb2="00000000" w:usb3="00000000" w:csb0="00000001" w:csb1="00000000"/>
  </w:font>
  <w:font w:name="STHupo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5D38A" w14:textId="77777777" w:rsidR="008C4584" w:rsidRDefault="008C4584">
      <w:r>
        <w:separator/>
      </w:r>
    </w:p>
    <w:p w14:paraId="2C310636" w14:textId="77777777" w:rsidR="008C4584" w:rsidRDefault="008C4584"/>
  </w:footnote>
  <w:footnote w:type="continuationSeparator" w:id="0">
    <w:p w14:paraId="6B463EDB" w14:textId="77777777" w:rsidR="008C4584" w:rsidRDefault="008C4584">
      <w:r>
        <w:continuationSeparator/>
      </w:r>
    </w:p>
    <w:p w14:paraId="00E6403D" w14:textId="77777777" w:rsidR="008C4584" w:rsidRDefault="008C4584"/>
  </w:footnote>
  <w:footnote w:type="continuationNotice" w:id="1">
    <w:p w14:paraId="209C6A2F" w14:textId="77777777" w:rsidR="008C4584" w:rsidRDefault="008C458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23FD8CF2" w:rsidR="007774CC" w:rsidRPr="00D5530C" w:rsidRDefault="007774CC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 w:rsidRPr="00D5530C">
      <w:rPr>
        <w:rFonts w:ascii="Eras Medium ITC" w:hAnsi="Eras Medium ITC"/>
        <w:b w:val="0"/>
        <w:bCs/>
        <w:i/>
        <w:iCs/>
        <w:color w:val="auto"/>
      </w:rPr>
      <w:t>Grupo B3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67392"/>
    <w:multiLevelType w:val="hybridMultilevel"/>
    <w:tmpl w:val="FEC8D606"/>
    <w:lvl w:ilvl="0" w:tplc="E33AB18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311DA"/>
    <w:multiLevelType w:val="multilevel"/>
    <w:tmpl w:val="0C0A4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33174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9555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A0257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357D6"/>
    <w:multiLevelType w:val="hybridMultilevel"/>
    <w:tmpl w:val="B05E8012"/>
    <w:lvl w:ilvl="0" w:tplc="D17AC1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466BC"/>
    <w:multiLevelType w:val="hybridMultilevel"/>
    <w:tmpl w:val="64B60A9A"/>
    <w:lvl w:ilvl="0" w:tplc="5C08F4FE">
      <w:start w:val="4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D95C40"/>
    <w:multiLevelType w:val="hybridMultilevel"/>
    <w:tmpl w:val="5816C3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016B70"/>
    <w:multiLevelType w:val="hybridMultilevel"/>
    <w:tmpl w:val="E8C69628"/>
    <w:lvl w:ilvl="0" w:tplc="93F0CE3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D12C9"/>
    <w:multiLevelType w:val="hybridMultilevel"/>
    <w:tmpl w:val="366C4CB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B45772"/>
    <w:multiLevelType w:val="hybridMultilevel"/>
    <w:tmpl w:val="09F4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8E1AE1"/>
    <w:multiLevelType w:val="hybridMultilevel"/>
    <w:tmpl w:val="4E602BCC"/>
    <w:lvl w:ilvl="0" w:tplc="B13266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712B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C46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093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CE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216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3AE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C4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36C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42ADD"/>
    <w:multiLevelType w:val="hybridMultilevel"/>
    <w:tmpl w:val="8C783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EF2A7F"/>
    <w:multiLevelType w:val="hybridMultilevel"/>
    <w:tmpl w:val="C3D4255E"/>
    <w:lvl w:ilvl="0" w:tplc="0B0C3BC0">
      <w:start w:val="2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66EFA"/>
    <w:multiLevelType w:val="hybridMultilevel"/>
    <w:tmpl w:val="574A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54EA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5B7C79"/>
    <w:multiLevelType w:val="hybridMultilevel"/>
    <w:tmpl w:val="1A907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204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3F78C7"/>
    <w:multiLevelType w:val="multilevel"/>
    <w:tmpl w:val="7978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8A2FAB"/>
    <w:multiLevelType w:val="hybridMultilevel"/>
    <w:tmpl w:val="D84EE178"/>
    <w:lvl w:ilvl="0" w:tplc="8B5A83D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F34DA"/>
    <w:multiLevelType w:val="hybridMultilevel"/>
    <w:tmpl w:val="61682706"/>
    <w:lvl w:ilvl="0" w:tplc="2564EC36">
      <w:start w:val="27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9E857FD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310E7"/>
    <w:multiLevelType w:val="hybridMultilevel"/>
    <w:tmpl w:val="AA760D9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E62C35"/>
    <w:multiLevelType w:val="multilevel"/>
    <w:tmpl w:val="4B44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8125289">
    <w:abstractNumId w:val="5"/>
  </w:num>
  <w:num w:numId="2" w16cid:durableId="179978827">
    <w:abstractNumId w:val="14"/>
  </w:num>
  <w:num w:numId="3" w16cid:durableId="302126787">
    <w:abstractNumId w:val="0"/>
  </w:num>
  <w:num w:numId="4" w16cid:durableId="599146915">
    <w:abstractNumId w:val="12"/>
  </w:num>
  <w:num w:numId="5" w16cid:durableId="295841500">
    <w:abstractNumId w:val="16"/>
  </w:num>
  <w:num w:numId="6" w16cid:durableId="1826163485">
    <w:abstractNumId w:val="7"/>
  </w:num>
  <w:num w:numId="7" w16cid:durableId="580407118">
    <w:abstractNumId w:val="17"/>
  </w:num>
  <w:num w:numId="8" w16cid:durableId="456874003">
    <w:abstractNumId w:val="10"/>
  </w:num>
  <w:num w:numId="9" w16cid:durableId="2022124354">
    <w:abstractNumId w:val="19"/>
  </w:num>
  <w:num w:numId="10" w16cid:durableId="514536363">
    <w:abstractNumId w:val="22"/>
  </w:num>
  <w:num w:numId="11" w16cid:durableId="1144355230">
    <w:abstractNumId w:val="3"/>
  </w:num>
  <w:num w:numId="12" w16cid:durableId="340476068">
    <w:abstractNumId w:val="4"/>
  </w:num>
  <w:num w:numId="13" w16cid:durableId="1547909198">
    <w:abstractNumId w:val="21"/>
  </w:num>
  <w:num w:numId="14" w16cid:durableId="197668867">
    <w:abstractNumId w:val="6"/>
  </w:num>
  <w:num w:numId="15" w16cid:durableId="1473526487">
    <w:abstractNumId w:val="9"/>
  </w:num>
  <w:num w:numId="16" w16cid:durableId="196819890">
    <w:abstractNumId w:val="15"/>
  </w:num>
  <w:num w:numId="17" w16cid:durableId="311570670">
    <w:abstractNumId w:val="2"/>
  </w:num>
  <w:num w:numId="18" w16cid:durableId="892497247">
    <w:abstractNumId w:val="8"/>
  </w:num>
  <w:num w:numId="19" w16cid:durableId="1829442710">
    <w:abstractNumId w:val="18"/>
  </w:num>
  <w:num w:numId="20" w16cid:durableId="1112676488">
    <w:abstractNumId w:val="23"/>
  </w:num>
  <w:num w:numId="21" w16cid:durableId="386606339">
    <w:abstractNumId w:val="20"/>
  </w:num>
  <w:num w:numId="22" w16cid:durableId="866795036">
    <w:abstractNumId w:val="13"/>
  </w:num>
  <w:num w:numId="23" w16cid:durableId="473066464">
    <w:abstractNumId w:val="1"/>
  </w:num>
  <w:num w:numId="24" w16cid:durableId="16445767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7BF0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F095B"/>
    <w:rsid w:val="004110DE"/>
    <w:rsid w:val="00416E59"/>
    <w:rsid w:val="004355A8"/>
    <w:rsid w:val="00435728"/>
    <w:rsid w:val="0044085A"/>
    <w:rsid w:val="0044096B"/>
    <w:rsid w:val="004428CD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72102"/>
    <w:rsid w:val="00572A53"/>
    <w:rsid w:val="00573437"/>
    <w:rsid w:val="005812A5"/>
    <w:rsid w:val="00587FD4"/>
    <w:rsid w:val="00594CE3"/>
    <w:rsid w:val="005C5AC6"/>
    <w:rsid w:val="005E5229"/>
    <w:rsid w:val="005E7E6F"/>
    <w:rsid w:val="005F1BB0"/>
    <w:rsid w:val="005F1E42"/>
    <w:rsid w:val="006177CF"/>
    <w:rsid w:val="00620BC8"/>
    <w:rsid w:val="00635062"/>
    <w:rsid w:val="006422F3"/>
    <w:rsid w:val="00643BF7"/>
    <w:rsid w:val="00656C4D"/>
    <w:rsid w:val="0067279D"/>
    <w:rsid w:val="00690672"/>
    <w:rsid w:val="006A167A"/>
    <w:rsid w:val="006C1A57"/>
    <w:rsid w:val="006C24B9"/>
    <w:rsid w:val="006D0D8E"/>
    <w:rsid w:val="006D357F"/>
    <w:rsid w:val="006E5716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6AAF"/>
    <w:rsid w:val="00744E68"/>
    <w:rsid w:val="00754785"/>
    <w:rsid w:val="00764645"/>
    <w:rsid w:val="00765B2A"/>
    <w:rsid w:val="0076633B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644AF"/>
    <w:rsid w:val="00966B81"/>
    <w:rsid w:val="009752D1"/>
    <w:rsid w:val="00977F79"/>
    <w:rsid w:val="00997534"/>
    <w:rsid w:val="009A1613"/>
    <w:rsid w:val="009A16BE"/>
    <w:rsid w:val="009A3221"/>
    <w:rsid w:val="009B77FB"/>
    <w:rsid w:val="009C772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4689C"/>
    <w:rsid w:val="00A532F3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6BFB"/>
    <w:rsid w:val="00B5049C"/>
    <w:rsid w:val="00B56A5E"/>
    <w:rsid w:val="00B7015C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4086D"/>
    <w:rsid w:val="00C465A4"/>
    <w:rsid w:val="00C51A0E"/>
    <w:rsid w:val="00C6053F"/>
    <w:rsid w:val="00C62F75"/>
    <w:rsid w:val="00C91F02"/>
    <w:rsid w:val="00C925FC"/>
    <w:rsid w:val="00CA1896"/>
    <w:rsid w:val="00CA1F78"/>
    <w:rsid w:val="00CB434B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D02"/>
    <w:rsid w:val="00D74699"/>
    <w:rsid w:val="00D770C7"/>
    <w:rsid w:val="00D77585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5FC8"/>
    <w:rsid w:val="00E177AC"/>
    <w:rsid w:val="00E2118A"/>
    <w:rsid w:val="00E22ACD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502C"/>
    <w:rsid w:val="00F11DCF"/>
    <w:rsid w:val="00F148D0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C0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www.esp32learning.com/code/esp32-and-dht11-sensor-example.php" TargetMode="External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hyperlink" Target="https://microcontrollerslab.com/esp32-mysql-database-php/" TargetMode="External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upesy.com/blogs/tutorials/how-to-connect-wifi-acces-point-with-esp32" TargetMode="External"/><Relationship Id="rId20" Type="http://schemas.openxmlformats.org/officeDocument/2006/relationships/hyperlink" Target="https://www.youtube.com/watch?v=fsQoA7NMhsU" TargetMode="External"/><Relationship Id="rId29" Type="http://schemas.openxmlformats.org/officeDocument/2006/relationships/image" Target="media/image16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hyperlink" Target="https://stackoverflow.com/questions/4582504/xampp-apache-webserver-localhost-not-working-on-mac-os" TargetMode="External"/><Relationship Id="rId37" Type="http://schemas.openxmlformats.org/officeDocument/2006/relationships/image" Target="media/image22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hyperlink" Target="https://randomnerdtutorials.com/esp32-web-server-arduino-ide/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hyperlink" Target="https://microcontrollerslab.com/esp32-mysql-database-php/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s://github.com/gitblanc/SR" TargetMode="Externa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4D"/>
    <w:family w:val="swiss"/>
    <w:pitch w:val="variable"/>
    <w:sig w:usb0="00000003" w:usb1="00000000" w:usb2="00000000" w:usb3="00000000" w:csb0="00000001" w:csb1="00000000"/>
  </w:font>
  <w:font w:name="STHupo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21E7B"/>
    <w:rsid w:val="00181575"/>
    <w:rsid w:val="001C2635"/>
    <w:rsid w:val="00255E7B"/>
    <w:rsid w:val="00260B2D"/>
    <w:rsid w:val="00285CE1"/>
    <w:rsid w:val="002B46EA"/>
    <w:rsid w:val="00333774"/>
    <w:rsid w:val="004230CA"/>
    <w:rsid w:val="0043746B"/>
    <w:rsid w:val="005D0621"/>
    <w:rsid w:val="00602AD2"/>
    <w:rsid w:val="006C6366"/>
    <w:rsid w:val="00700F99"/>
    <w:rsid w:val="00706666"/>
    <w:rsid w:val="007A2892"/>
    <w:rsid w:val="007C02A7"/>
    <w:rsid w:val="0081482A"/>
    <w:rsid w:val="00832D26"/>
    <w:rsid w:val="00852BBA"/>
    <w:rsid w:val="008A7A9C"/>
    <w:rsid w:val="009177FA"/>
    <w:rsid w:val="009E26E9"/>
    <w:rsid w:val="00AD0DE9"/>
    <w:rsid w:val="00CC4D0D"/>
    <w:rsid w:val="00D62085"/>
    <w:rsid w:val="00DD71B0"/>
    <w:rsid w:val="00E723D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C:\Users\omenp\AppData\Roaming\Microsoft\Templates\Informe .dotx</Template>
  <TotalTime>0</TotalTime>
  <Pages>12</Pages>
  <Words>1044</Words>
  <Characters>5746</Characters>
  <Application>Microsoft Office Word</Application>
  <DocSecurity>0</DocSecurity>
  <Lines>47</Lines>
  <Paragraphs>13</Paragraphs>
  <ScaleCrop>false</ScaleCrop>
  <Company/>
  <LinksUpToDate>false</LinksUpToDate>
  <CharactersWithSpaces>6777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3</cp:revision>
  <cp:lastPrinted>2022-11-07T13:12:00Z</cp:lastPrinted>
  <dcterms:created xsi:type="dcterms:W3CDTF">2022-12-18T19:34:00Z</dcterms:created>
  <dcterms:modified xsi:type="dcterms:W3CDTF">2022-12-18T19:34:00Z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