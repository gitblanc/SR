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25C317F4">
            <wp:simplePos x="0" y="0"/>
            <wp:positionH relativeFrom="page">
              <wp:posOffset>-88900</wp:posOffset>
            </wp:positionH>
            <wp:positionV relativeFrom="page">
              <wp:posOffset>-1536700</wp:posOffset>
            </wp:positionV>
            <wp:extent cx="13194779" cy="8788869"/>
            <wp:effectExtent l="0" t="0" r="63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88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72D62C13">
                      <wp:extent cx="3528695" cy="1733550"/>
                      <wp:effectExtent l="0" t="0" r="0" b="635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2D74A2FD" w:rsidR="00FD63F6" w:rsidRPr="00D5530C" w:rsidRDefault="00230B03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Software para Robots</w:t>
                                  </w:r>
                                </w:p>
                                <w:p w14:paraId="6AC88D92" w14:textId="43FE48C2" w:rsidR="00FD63F6" w:rsidRPr="00D5530C" w:rsidRDefault="007774CC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Grupo B3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" filled="f" stroked="f" strokeweight=".5pt">
                      <v:textbox>
                        <w:txbxContent>
                          <w:p w14:paraId="044F2199" w14:textId="2D74A2FD" w:rsidR="00FD63F6" w:rsidRPr="00D5530C" w:rsidRDefault="00230B03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Software para Robots</w:t>
                            </w:r>
                          </w:p>
                          <w:p w14:paraId="6AC88D92" w14:textId="43FE48C2" w:rsidR="00FD63F6" w:rsidRPr="00D5530C" w:rsidRDefault="007774CC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Grupo B3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4AD9050D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2A39EB1" wp14:editId="5A0B8D0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5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09.5pt,0" w14:anchorId="41452D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">
                      <w10:anchorlock/>
                    </v:line>
                  </w:pict>
                </mc:Fallback>
              </mc:AlternateContent>
            </w:r>
          </w:p>
          <w:p w14:paraId="5B8D699A" w14:textId="628CACF0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76CA6F3B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1D186F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19 diciembre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297F87BF" w14:textId="535BD45C" w:rsidR="00D077E9" w:rsidRPr="00281493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Integrantes: </w:t>
            </w:r>
            <w:r w:rsidR="00435728" w:rsidRPr="00281493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bidi="es-ES"/>
              </w:rPr>
              <w:t xml:space="preserve"> </w:t>
            </w:r>
            <w:r w:rsidRPr="00281493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Chen Xin Pan Wang</w:t>
            </w:r>
          </w:p>
          <w:p w14:paraId="3616E623" w14:textId="0C7D8D5E" w:rsidR="007774CC" w:rsidRPr="00D5530C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</w:pPr>
            <w:r w:rsidRPr="00281493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 xml:space="preserve">                       </w:t>
            </w: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>Mateo Rico Iglesias</w:t>
            </w:r>
          </w:p>
          <w:p w14:paraId="4E8BAEEA" w14:textId="012234E1" w:rsidR="007774CC" w:rsidRPr="00D5530C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</w:pP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bidi="es-ES"/>
              </w:rPr>
              <w:t xml:space="preserve">                       </w:t>
            </w:r>
            <w:r w:rsidRPr="00D5530C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lang w:val="en-US" w:bidi="es-ES"/>
              </w:rPr>
              <w:t>Eduardo Blanco Bielsa</w:t>
            </w:r>
          </w:p>
          <w:p w14:paraId="221628DD" w14:textId="77777777" w:rsidR="007774CC" w:rsidRPr="007774CC" w:rsidRDefault="007774CC" w:rsidP="00AB02A7">
            <w:pPr>
              <w:rPr>
                <w:noProof/>
                <w:color w:val="FFFFFF" w:themeColor="background1"/>
                <w:lang w:val="en-US"/>
              </w:rPr>
            </w:pPr>
          </w:p>
          <w:p w14:paraId="1C876CED" w14:textId="77777777" w:rsidR="00D077E9" w:rsidRPr="007774CC" w:rsidRDefault="00D077E9" w:rsidP="00AB02A7">
            <w:pPr>
              <w:rPr>
                <w:noProof/>
                <w:sz w:val="10"/>
                <w:szCs w:val="10"/>
                <w:lang w:val="en-US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77777777" w:rsidR="007774CC" w:rsidRPr="00FD63F6" w:rsidRDefault="007774CC" w:rsidP="00AB02A7">
            <w:pP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</w:p>
        </w:tc>
      </w:tr>
    </w:tbl>
    <w:p w14:paraId="3F0C2659" w14:textId="474948DA" w:rsidR="007774CC" w:rsidRPr="00331997" w:rsidRDefault="00AB02A7" w:rsidP="007774CC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4B9D5F38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127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1"/>
                            </a:gs>
                            <a:gs pos="10000">
                              <a:schemeClr val="bg2">
                                <a:lumMod val="10000"/>
                              </a:schemeClr>
                            </a:gs>
                            <a:gs pos="100000">
                              <a:srgbClr val="D9560D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6D05F" id="Rectángulo 2" o:spid="_x0000_s1026" alt="rectángulo de color" style="position:absolute;margin-left:-58.8pt;margin-top:572pt;width:611.1pt;height:270.9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" fillcolor="#0f0d29 [3213]" stroked="f" strokeweight="2pt">
                <v:fill color2="#d9560d" rotate="t" focusposition="1,1" focussize="" colors="0 #0f0d29;6554f #181717;1 #d9560d" focus="100%" type="gradientRadial"/>
                <w10:wrap anchory="page"/>
              </v:rect>
            </w:pict>
          </mc:Fallback>
        </mc:AlternateContent>
      </w:r>
      <w:r w:rsidR="00D077E9" w:rsidRPr="007774CC">
        <w:rPr>
          <w:noProof/>
          <w:lang w:val="en-US" w:bidi="es-ES"/>
        </w:rPr>
        <w:br w:type="page"/>
      </w:r>
    </w:p>
    <w:p w14:paraId="621BC5E4" w14:textId="093AAF94" w:rsidR="00AF35E6" w:rsidRPr="00DA3E08" w:rsidRDefault="00AF35E6" w:rsidP="00AF35E6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DA3E08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lastRenderedPageBreak/>
        <w:t>Práctica 1</w:t>
      </w:r>
    </w:p>
    <w:p w14:paraId="6F94A503" w14:textId="713BCD22" w:rsidR="00214FCC" w:rsidRPr="0076633B" w:rsidRDefault="00214FCC" w:rsidP="00214FCC">
      <w:pPr>
        <w:pStyle w:val="NormalWeb"/>
        <w:rPr>
          <w:rFonts w:ascii="Apple Color Emoji" w:hAnsi="Apple Color Emoji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(Dado1.1) Dado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electrónico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(0,15 puntos)</w:t>
      </w:r>
      <w:r>
        <w:rPr>
          <w:rFonts w:ascii="Calibri" w:hAnsi="Calibri" w:cs="Calibri"/>
          <w:color w:val="5999D3"/>
          <w:sz w:val="26"/>
          <w:szCs w:val="26"/>
        </w:rPr>
        <w:t xml:space="preserve"> </w:t>
      </w:r>
      <w:r w:rsidR="0076633B">
        <w:rPr>
          <w:rFonts w:ascii="Apple Color Emoji" w:hAnsi="Apple Color Emoji" w:cs="Calibri"/>
          <w:color w:val="5999D3"/>
          <w:sz w:val="26"/>
          <w:szCs w:val="26"/>
        </w:rPr>
        <w:t>✅</w:t>
      </w:r>
    </w:p>
    <w:p w14:paraId="348B6112" w14:textId="77777777" w:rsidR="00214FCC" w:rsidRDefault="00214FCC" w:rsidP="00214FCC">
      <w:r w:rsidRPr="00C271AD">
        <w:rPr>
          <w:noProof/>
        </w:rPr>
        <w:drawing>
          <wp:inline distT="0" distB="0" distL="0" distR="0" wp14:anchorId="63405058" wp14:editId="35573010">
            <wp:extent cx="4326673" cy="2434008"/>
            <wp:effectExtent l="0" t="0" r="4445" b="4445"/>
            <wp:docPr id="4" name="Imagen 4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ircuito electrónic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0157" cy="24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C87A" w14:textId="77777777" w:rsidR="00214FCC" w:rsidRDefault="00214FCC" w:rsidP="00214FCC">
      <w:r w:rsidRPr="00C271AD">
        <w:rPr>
          <w:noProof/>
        </w:rPr>
        <w:drawing>
          <wp:inline distT="0" distB="0" distL="0" distR="0" wp14:anchorId="6CDBA575" wp14:editId="41677CEE">
            <wp:extent cx="4293220" cy="2415189"/>
            <wp:effectExtent l="0" t="0" r="0" b="0"/>
            <wp:docPr id="7" name="Imagen 7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circuito electrónic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14" cy="24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E176" w14:textId="77777777" w:rsidR="00214FCC" w:rsidRDefault="00214FCC" w:rsidP="00214FCC">
      <w:r w:rsidRPr="00C271AD">
        <w:rPr>
          <w:noProof/>
        </w:rPr>
        <w:drawing>
          <wp:inline distT="0" distB="0" distL="0" distR="0" wp14:anchorId="3A308104" wp14:editId="71D24606">
            <wp:extent cx="4292600" cy="2414840"/>
            <wp:effectExtent l="0" t="0" r="0" b="0"/>
            <wp:docPr id="9" name="Imagen 9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circuito electrónic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231" cy="24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3735" w14:textId="77777777" w:rsidR="009407BC" w:rsidRDefault="009407BC" w:rsidP="00214FCC"/>
    <w:p w14:paraId="2FF1D3DB" w14:textId="77777777" w:rsidR="00951451" w:rsidRDefault="00951451" w:rsidP="00C51A0E">
      <w:pPr>
        <w:pStyle w:val="NormalWeb"/>
        <w:rPr>
          <w:rFonts w:ascii="Calibri" w:hAnsi="Calibri" w:cs="Calibri"/>
          <w:color w:val="5999D3"/>
          <w:sz w:val="26"/>
          <w:szCs w:val="26"/>
        </w:rPr>
      </w:pPr>
    </w:p>
    <w:p w14:paraId="5DA979FE" w14:textId="77777777" w:rsidR="00951451" w:rsidRDefault="00951451" w:rsidP="00D5530C">
      <w:pPr>
        <w:pStyle w:val="NormalWeb"/>
        <w:jc w:val="center"/>
        <w:rPr>
          <w:rFonts w:ascii="Calibri" w:hAnsi="Calibri" w:cs="Calibri"/>
          <w:color w:val="5999D3"/>
          <w:sz w:val="26"/>
          <w:szCs w:val="26"/>
        </w:rPr>
      </w:pPr>
    </w:p>
    <w:p w14:paraId="6464AD0B" w14:textId="1D650394" w:rsidR="37CD4A59" w:rsidRPr="000C4A56" w:rsidRDefault="00C51A0E" w:rsidP="3CF7BA1D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lastRenderedPageBreak/>
        <w:t xml:space="preserve">(Memoria1.2) Juego de memoria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43D0EF3" w14:textId="4747159D" w:rsidR="37CD4A59" w:rsidRPr="000C4A56" w:rsidRDefault="37CD4A59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(Zumbador1.3) Ampliar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Simón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con el Zumbador y LED RGB (0,25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A441E12" w14:textId="5BF3FCB5" w:rsidR="37CD4A59" w:rsidRPr="000C4A56" w:rsidRDefault="37CD4A59" w:rsidP="3CF7BA1D">
      <w:pPr>
        <w:pStyle w:val="NormalWeb"/>
        <w:numPr>
          <w:ilvl w:val="0"/>
          <w:numId w:val="24"/>
        </w:numPr>
        <w:rPr>
          <w:rFonts w:ascii="Eras Medium ITC" w:hAnsi="Eras Medium ITC" w:cs="Calibri"/>
          <w:sz w:val="26"/>
          <w:szCs w:val="26"/>
        </w:rPr>
      </w:pPr>
      <w:r w:rsidRPr="000C4A56">
        <w:rPr>
          <w:rFonts w:ascii="Eras Medium ITC" w:hAnsi="Eras Medium ITC" w:cs="Calibri"/>
          <w:sz w:val="26"/>
          <w:szCs w:val="26"/>
        </w:rPr>
        <w:t>NOTA: se usa un led RGB con 3 resistencias de 220 pues no se dispone de dicho material en casa.</w:t>
      </w:r>
    </w:p>
    <w:p w14:paraId="7570F6AE" w14:textId="16643618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(Semáforo1.4)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09B461C2" w14:textId="1D7BE7F3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(Semáforo1.5)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y pasos para peatones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0D4F6C1" w14:textId="57F9AB2F" w:rsidR="00E15FC8" w:rsidRPr="000C4A56" w:rsidRDefault="00E15FC8" w:rsidP="0454FC3B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(0,25 puntos) </w:t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</w:p>
    <w:p w14:paraId="68726345" w14:textId="357E15B7" w:rsidR="559E62C8" w:rsidRPr="000C4A56" w:rsidRDefault="559E62C8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(Discoteca1.6) Sistema para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DJs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BC4A175" w14:textId="25D08B19" w:rsidR="559E62C8" w:rsidRPr="000C4A56" w:rsidRDefault="559E62C8" w:rsidP="60E911E5">
      <w:pPr>
        <w:pStyle w:val="NormalWeb"/>
        <w:numPr>
          <w:ilvl w:val="0"/>
          <w:numId w:val="24"/>
        </w:numPr>
        <w:rPr>
          <w:rFonts w:ascii="Eras Medium ITC" w:hAnsi="Eras Medium ITC"/>
        </w:rPr>
      </w:pPr>
      <w:r w:rsidRPr="000C4A56">
        <w:rPr>
          <w:rFonts w:ascii="Eras Medium ITC" w:hAnsi="Eras Medium ITC" w:cs="Calibri"/>
          <w:sz w:val="26"/>
          <w:szCs w:val="26"/>
        </w:rPr>
        <w:t xml:space="preserve">NOTA: se usan </w:t>
      </w:r>
      <w:proofErr w:type="gramStart"/>
      <w:r w:rsidRPr="000C4A56">
        <w:rPr>
          <w:rFonts w:ascii="Eras Medium ITC" w:hAnsi="Eras Medium ITC" w:cs="Calibri"/>
          <w:sz w:val="26"/>
          <w:szCs w:val="26"/>
        </w:rPr>
        <w:t>dos led</w:t>
      </w:r>
      <w:proofErr w:type="gramEnd"/>
      <w:r w:rsidRPr="000C4A56">
        <w:rPr>
          <w:rFonts w:ascii="Eras Medium ITC" w:hAnsi="Eras Medium ITC" w:cs="Calibri"/>
          <w:sz w:val="26"/>
          <w:szCs w:val="26"/>
        </w:rPr>
        <w:t xml:space="preserve"> RGB con 3 resistencias de 220 pues no se dispone de dicho material en casa.</w:t>
      </w:r>
    </w:p>
    <w:p w14:paraId="075562AD" w14:textId="27D0CD6E" w:rsidR="00F34C6C" w:rsidRDefault="559E62C8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  <w:r w:rsidRPr="000C4A56">
        <w:rPr>
          <w:rFonts w:ascii="Eras Medium ITC" w:eastAsia="Calibri" w:hAnsi="Eras Medium ITC" w:cs="Calibri"/>
          <w:color w:val="5B9BD5"/>
          <w:sz w:val="26"/>
          <w:szCs w:val="26"/>
        </w:rPr>
        <w:t xml:space="preserve">(Regulador1.7) Control y regulador de luz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1065CBF5" w14:textId="77777777" w:rsidR="001D186F" w:rsidRDefault="001D186F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2734A95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>Anotaciones:</w:t>
      </w:r>
    </w:p>
    <w:p w14:paraId="5C0102C7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Toda actividad que lleve un </w:t>
      </w:r>
      <w:r>
        <w:rPr>
          <w:rFonts w:ascii="Apple Color Emoji" w:hAnsi="Apple Color Emoji" w:cs="Calibri"/>
          <w:color w:val="5999D3"/>
          <w:sz w:val="26"/>
          <w:szCs w:val="26"/>
        </w:rPr>
        <w:t>✅</w:t>
      </w:r>
      <w:r>
        <w:rPr>
          <w:rFonts w:ascii="Eras Medium ITC" w:hAnsi="Eras Medium ITC" w:cstheme="minorHAnsi"/>
          <w:color w:val="061F57" w:themeColor="text2" w:themeShade="BF"/>
        </w:rPr>
        <w:t xml:space="preserve"> es porque ha sido entregada correctamente.</w:t>
      </w:r>
    </w:p>
    <w:p w14:paraId="2DD48587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Si se desea consultar, dejamos el enlace del correspondiente repositorio en </w:t>
      </w:r>
      <w:proofErr w:type="spellStart"/>
      <w:r>
        <w:rPr>
          <w:rFonts w:ascii="Eras Medium ITC" w:hAnsi="Eras Medium ITC" w:cstheme="minorHAnsi"/>
          <w:color w:val="061F57" w:themeColor="text2" w:themeShade="BF"/>
        </w:rPr>
        <w:t>github</w:t>
      </w:r>
      <w:proofErr w:type="spellEnd"/>
      <w:r>
        <w:rPr>
          <w:rFonts w:ascii="Eras Medium ITC" w:hAnsi="Eras Medium ITC" w:cstheme="minorHAnsi"/>
          <w:color w:val="061F57" w:themeColor="text2" w:themeShade="BF"/>
        </w:rPr>
        <w:t xml:space="preserve"> a través del cual fuimos trabajando durante el transcurso de la asignatura:</w:t>
      </w:r>
    </w:p>
    <w:p w14:paraId="4D1361D6" w14:textId="77777777" w:rsidR="001D186F" w:rsidRPr="000C4A56" w:rsidRDefault="001D186F" w:rsidP="001D186F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hyperlink r:id="rId12" w:history="1">
        <w:r w:rsidRPr="001A5714">
          <w:rPr>
            <w:rStyle w:val="Hipervnculo"/>
            <w:rFonts w:ascii="Eras Medium ITC" w:hAnsi="Eras Medium ITC" w:cs="Calibri"/>
            <w:sz w:val="26"/>
            <w:szCs w:val="26"/>
          </w:rPr>
          <w:t>https://github.com/gitblanc/SR</w:t>
        </w:r>
      </w:hyperlink>
      <w:r>
        <w:rPr>
          <w:rFonts w:ascii="Eras Medium ITC" w:hAnsi="Eras Medium ITC" w:cs="Calibri"/>
          <w:color w:val="5999D3"/>
          <w:sz w:val="26"/>
          <w:szCs w:val="26"/>
        </w:rPr>
        <w:t xml:space="preserve"> </w:t>
      </w:r>
    </w:p>
    <w:p w14:paraId="1B90677C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35715825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741CCE78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2CF56CCB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73EC72AD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5F256271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CF72FE7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06C74466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7144650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21B21930" w14:textId="24BE9BFD" w:rsidR="00F34C6C" w:rsidRDefault="001D186F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5A9C4433" wp14:editId="2F8633A2">
            <wp:simplePos x="0" y="0"/>
            <wp:positionH relativeFrom="column">
              <wp:posOffset>-124460</wp:posOffset>
            </wp:positionH>
            <wp:positionV relativeFrom="paragraph">
              <wp:posOffset>47625</wp:posOffset>
            </wp:positionV>
            <wp:extent cx="3505200" cy="1752600"/>
            <wp:effectExtent l="0" t="0" r="0" b="0"/>
            <wp:wrapSquare wrapText="bothSides"/>
            <wp:docPr id="28" name="Imagen 28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DDFCD" w14:textId="5AD80976" w:rsidR="559E62C8" w:rsidRPr="000C4A56" w:rsidRDefault="559E62C8" w:rsidP="60E911E5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/>
        </w:rPr>
        <w:tab/>
      </w:r>
    </w:p>
    <w:p w14:paraId="3040F66A" w14:textId="33D59B96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A0EE5A5" w14:textId="6C071500" w:rsidR="00706588" w:rsidRDefault="00FD38D2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1E45EF2" wp14:editId="35CB0F4F">
            <wp:simplePos x="0" y="0"/>
            <wp:positionH relativeFrom="page">
              <wp:posOffset>-2131060</wp:posOffset>
            </wp:positionH>
            <wp:positionV relativeFrom="page">
              <wp:posOffset>-278130</wp:posOffset>
            </wp:positionV>
            <wp:extent cx="11250814" cy="7505700"/>
            <wp:effectExtent l="0" t="0" r="190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814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C1517" w14:textId="51CF5C1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70A2FD3" w14:textId="211A12F6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9D302A1" w14:textId="6BD79677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F6F2759" w14:textId="25627299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B2C96AA" w14:textId="695972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4CDDB46B" w14:textId="1B98D55D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1C10A73" w14:textId="6F01F69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50944599" w14:textId="44E06AB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B694B44" w14:textId="4E5A53C2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5D77B6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55D0256" w14:textId="2FA15B65" w:rsidR="00706588" w:rsidRDefault="00706588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072803" w14:textId="0D822EC4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B3EDDB" w14:textId="547D6C1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467B0A63" w14:textId="4FA9CCA2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320ECA92" w14:textId="0F458545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3B0005" w14:textId="43618EE3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34E35F" w14:textId="5481D95D" w:rsidR="00003E0C" w:rsidRDefault="00123F2A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73714B89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000">
                              <a:srgbClr val="000000"/>
                            </a:gs>
                            <a:gs pos="100000">
                              <a:srgbClr val="FF0000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F482B" id="Rectángulo 25" o:spid="_x0000_s1026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" fillcolor="black" stroked="f" strokeweight="2pt">
                <v:fill color2="red" rotate="t" focusposition="1,1" focussize="" colors="0 black;1966f black" focus="100%" type="gradientRadial"/>
                <w10:wrap anchory="page"/>
              </v:rect>
            </w:pict>
          </mc:Fallback>
        </mc:AlternateContent>
      </w:r>
    </w:p>
    <w:p w14:paraId="4C7E7EFA" w14:textId="7FE6CE3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69AC972B" w14:textId="0FAC2D40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8516DA" w14:textId="39A58D0C" w:rsidR="00003E0C" w:rsidRPr="007774C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C80FBA" w14:textId="0C3FD7B0" w:rsidR="15DE4B3C" w:rsidRDefault="00B337BE" w:rsidP="15DE4B3C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fldChar w:fldCharType="begin"/>
      </w:r>
      <w: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>
        <w:fldChar w:fldCharType="end"/>
      </w:r>
    </w:p>
    <w:sectPr w:rsidR="15DE4B3C" w:rsidSect="00F45147">
      <w:headerReference w:type="default" r:id="rId15"/>
      <w:footerReference w:type="default" r:id="rId16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273CA" w14:textId="77777777" w:rsidR="008338A3" w:rsidRDefault="008338A3">
      <w:r>
        <w:separator/>
      </w:r>
    </w:p>
    <w:p w14:paraId="1440B7FE" w14:textId="77777777" w:rsidR="008338A3" w:rsidRDefault="008338A3"/>
  </w:endnote>
  <w:endnote w:type="continuationSeparator" w:id="0">
    <w:p w14:paraId="40932E17" w14:textId="77777777" w:rsidR="008338A3" w:rsidRDefault="008338A3">
      <w:r>
        <w:continuationSeparator/>
      </w:r>
    </w:p>
    <w:p w14:paraId="695BF59B" w14:textId="77777777" w:rsidR="008338A3" w:rsidRDefault="008338A3"/>
  </w:endnote>
  <w:endnote w:type="continuationNotice" w:id="1">
    <w:p w14:paraId="3BC9B280" w14:textId="77777777" w:rsidR="008338A3" w:rsidRDefault="008338A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4D"/>
    <w:family w:val="swiss"/>
    <w:pitch w:val="variable"/>
    <w:sig w:usb0="00000003" w:usb1="00000000" w:usb2="00000000" w:usb3="00000000" w:csb0="00000001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605BE" w14:textId="77777777" w:rsidR="008338A3" w:rsidRDefault="008338A3">
      <w:r>
        <w:separator/>
      </w:r>
    </w:p>
    <w:p w14:paraId="41F6EE97" w14:textId="77777777" w:rsidR="008338A3" w:rsidRDefault="008338A3"/>
  </w:footnote>
  <w:footnote w:type="continuationSeparator" w:id="0">
    <w:p w14:paraId="63ACD198" w14:textId="77777777" w:rsidR="008338A3" w:rsidRDefault="008338A3">
      <w:r>
        <w:continuationSeparator/>
      </w:r>
    </w:p>
    <w:p w14:paraId="77F1A2F6" w14:textId="77777777" w:rsidR="008338A3" w:rsidRDefault="008338A3"/>
  </w:footnote>
  <w:footnote w:type="continuationNotice" w:id="1">
    <w:p w14:paraId="4F4C9138" w14:textId="77777777" w:rsidR="008338A3" w:rsidRDefault="008338A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23FD8CF2" w:rsidR="007774CC" w:rsidRPr="00D5530C" w:rsidRDefault="007774CC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 w:rsidRPr="00D5530C">
      <w:rPr>
        <w:rFonts w:ascii="Eras Medium ITC" w:hAnsi="Eras Medium ITC"/>
        <w:b w:val="0"/>
        <w:bCs/>
        <w:i/>
        <w:iCs/>
        <w:color w:val="auto"/>
      </w:rPr>
      <w:t>Grupo B3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7392"/>
    <w:multiLevelType w:val="hybridMultilevel"/>
    <w:tmpl w:val="FEC8D606"/>
    <w:lvl w:ilvl="0" w:tplc="E33AB18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311DA"/>
    <w:multiLevelType w:val="multilevel"/>
    <w:tmpl w:val="0C0A4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33174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9555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0257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357D6"/>
    <w:multiLevelType w:val="hybridMultilevel"/>
    <w:tmpl w:val="B05E8012"/>
    <w:lvl w:ilvl="0" w:tplc="D17AC1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466BC"/>
    <w:multiLevelType w:val="hybridMultilevel"/>
    <w:tmpl w:val="64B60A9A"/>
    <w:lvl w:ilvl="0" w:tplc="5C08F4FE">
      <w:start w:val="4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D95C40"/>
    <w:multiLevelType w:val="hybridMultilevel"/>
    <w:tmpl w:val="5816C3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016B70"/>
    <w:multiLevelType w:val="hybridMultilevel"/>
    <w:tmpl w:val="E8C69628"/>
    <w:lvl w:ilvl="0" w:tplc="93F0CE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D12C9"/>
    <w:multiLevelType w:val="hybridMultilevel"/>
    <w:tmpl w:val="366C4C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45772"/>
    <w:multiLevelType w:val="hybridMultilevel"/>
    <w:tmpl w:val="09F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8E1AE1"/>
    <w:multiLevelType w:val="hybridMultilevel"/>
    <w:tmpl w:val="4E602BCC"/>
    <w:lvl w:ilvl="0" w:tplc="B13266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12B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C46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09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CE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21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3AE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C4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36C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42ADD"/>
    <w:multiLevelType w:val="hybridMultilevel"/>
    <w:tmpl w:val="8C783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EF2A7F"/>
    <w:multiLevelType w:val="hybridMultilevel"/>
    <w:tmpl w:val="C3D4255E"/>
    <w:lvl w:ilvl="0" w:tplc="0B0C3BC0">
      <w:start w:val="2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66EFA"/>
    <w:multiLevelType w:val="hybridMultilevel"/>
    <w:tmpl w:val="574A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54EA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5B7C79"/>
    <w:multiLevelType w:val="hybridMultilevel"/>
    <w:tmpl w:val="1A907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204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3F78C7"/>
    <w:multiLevelType w:val="multilevel"/>
    <w:tmpl w:val="7978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8A2FAB"/>
    <w:multiLevelType w:val="hybridMultilevel"/>
    <w:tmpl w:val="D84EE178"/>
    <w:lvl w:ilvl="0" w:tplc="8B5A83D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F34DA"/>
    <w:multiLevelType w:val="hybridMultilevel"/>
    <w:tmpl w:val="61682706"/>
    <w:lvl w:ilvl="0" w:tplc="2564EC36">
      <w:start w:val="27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9E857FD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310E7"/>
    <w:multiLevelType w:val="hybridMultilevel"/>
    <w:tmpl w:val="AA760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E62C35"/>
    <w:multiLevelType w:val="multilevel"/>
    <w:tmpl w:val="4B44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8125289">
    <w:abstractNumId w:val="5"/>
  </w:num>
  <w:num w:numId="2" w16cid:durableId="179978827">
    <w:abstractNumId w:val="14"/>
  </w:num>
  <w:num w:numId="3" w16cid:durableId="302126787">
    <w:abstractNumId w:val="0"/>
  </w:num>
  <w:num w:numId="4" w16cid:durableId="599146915">
    <w:abstractNumId w:val="12"/>
  </w:num>
  <w:num w:numId="5" w16cid:durableId="295841500">
    <w:abstractNumId w:val="16"/>
  </w:num>
  <w:num w:numId="6" w16cid:durableId="1826163485">
    <w:abstractNumId w:val="7"/>
  </w:num>
  <w:num w:numId="7" w16cid:durableId="580407118">
    <w:abstractNumId w:val="17"/>
  </w:num>
  <w:num w:numId="8" w16cid:durableId="456874003">
    <w:abstractNumId w:val="10"/>
  </w:num>
  <w:num w:numId="9" w16cid:durableId="2022124354">
    <w:abstractNumId w:val="19"/>
  </w:num>
  <w:num w:numId="10" w16cid:durableId="514536363">
    <w:abstractNumId w:val="22"/>
  </w:num>
  <w:num w:numId="11" w16cid:durableId="1144355230">
    <w:abstractNumId w:val="3"/>
  </w:num>
  <w:num w:numId="12" w16cid:durableId="340476068">
    <w:abstractNumId w:val="4"/>
  </w:num>
  <w:num w:numId="13" w16cid:durableId="1547909198">
    <w:abstractNumId w:val="21"/>
  </w:num>
  <w:num w:numId="14" w16cid:durableId="197668867">
    <w:abstractNumId w:val="6"/>
  </w:num>
  <w:num w:numId="15" w16cid:durableId="1473526487">
    <w:abstractNumId w:val="9"/>
  </w:num>
  <w:num w:numId="16" w16cid:durableId="196819890">
    <w:abstractNumId w:val="15"/>
  </w:num>
  <w:num w:numId="17" w16cid:durableId="311570670">
    <w:abstractNumId w:val="2"/>
  </w:num>
  <w:num w:numId="18" w16cid:durableId="892497247">
    <w:abstractNumId w:val="8"/>
  </w:num>
  <w:num w:numId="19" w16cid:durableId="1829442710">
    <w:abstractNumId w:val="18"/>
  </w:num>
  <w:num w:numId="20" w16cid:durableId="1112676488">
    <w:abstractNumId w:val="23"/>
  </w:num>
  <w:num w:numId="21" w16cid:durableId="386606339">
    <w:abstractNumId w:val="20"/>
  </w:num>
  <w:num w:numId="22" w16cid:durableId="866795036">
    <w:abstractNumId w:val="13"/>
  </w:num>
  <w:num w:numId="23" w16cid:durableId="473066464">
    <w:abstractNumId w:val="1"/>
  </w:num>
  <w:num w:numId="24" w16cid:durableId="16445767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3F2A"/>
    <w:rsid w:val="00125FBC"/>
    <w:rsid w:val="001269F7"/>
    <w:rsid w:val="00130E9D"/>
    <w:rsid w:val="00150A6D"/>
    <w:rsid w:val="001545E1"/>
    <w:rsid w:val="0016739C"/>
    <w:rsid w:val="00174AC9"/>
    <w:rsid w:val="00182FB3"/>
    <w:rsid w:val="00185B35"/>
    <w:rsid w:val="00191183"/>
    <w:rsid w:val="00195398"/>
    <w:rsid w:val="001964BD"/>
    <w:rsid w:val="00196EA0"/>
    <w:rsid w:val="001D186F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7BF0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F095B"/>
    <w:rsid w:val="004110DE"/>
    <w:rsid w:val="00416E59"/>
    <w:rsid w:val="004355A8"/>
    <w:rsid w:val="00435728"/>
    <w:rsid w:val="0044085A"/>
    <w:rsid w:val="0044096B"/>
    <w:rsid w:val="004428CD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72102"/>
    <w:rsid w:val="00572A53"/>
    <w:rsid w:val="00573437"/>
    <w:rsid w:val="005812A5"/>
    <w:rsid w:val="00587FD4"/>
    <w:rsid w:val="00594CE3"/>
    <w:rsid w:val="005C5AC6"/>
    <w:rsid w:val="005E5229"/>
    <w:rsid w:val="005E7E6F"/>
    <w:rsid w:val="005F1BB0"/>
    <w:rsid w:val="005F1E42"/>
    <w:rsid w:val="006177CF"/>
    <w:rsid w:val="00620BC8"/>
    <w:rsid w:val="00635062"/>
    <w:rsid w:val="006422F3"/>
    <w:rsid w:val="00643BF7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6AAF"/>
    <w:rsid w:val="00744E68"/>
    <w:rsid w:val="00754785"/>
    <w:rsid w:val="00764645"/>
    <w:rsid w:val="00765B2A"/>
    <w:rsid w:val="0076633B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338A3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644AF"/>
    <w:rsid w:val="00966B81"/>
    <w:rsid w:val="009752D1"/>
    <w:rsid w:val="00977F79"/>
    <w:rsid w:val="00997534"/>
    <w:rsid w:val="009A1613"/>
    <w:rsid w:val="009A16BE"/>
    <w:rsid w:val="009A3221"/>
    <w:rsid w:val="009B77FB"/>
    <w:rsid w:val="009C772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4689C"/>
    <w:rsid w:val="00A532F3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6BFB"/>
    <w:rsid w:val="00B5049C"/>
    <w:rsid w:val="00B56A5E"/>
    <w:rsid w:val="00B7015C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D02"/>
    <w:rsid w:val="00D74699"/>
    <w:rsid w:val="00D770C7"/>
    <w:rsid w:val="00D77585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5FC8"/>
    <w:rsid w:val="00E177AC"/>
    <w:rsid w:val="00E2118A"/>
    <w:rsid w:val="00E22ACD"/>
    <w:rsid w:val="00E56801"/>
    <w:rsid w:val="00E620B0"/>
    <w:rsid w:val="00E64192"/>
    <w:rsid w:val="00E81B40"/>
    <w:rsid w:val="00EA0788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502C"/>
    <w:rsid w:val="00F11DCF"/>
    <w:rsid w:val="00F148D0"/>
    <w:rsid w:val="00F162EA"/>
    <w:rsid w:val="00F221F6"/>
    <w:rsid w:val="00F2539E"/>
    <w:rsid w:val="00F322BE"/>
    <w:rsid w:val="00F33571"/>
    <w:rsid w:val="00F34C6C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C0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gitblanc/SR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4D"/>
    <w:family w:val="swiss"/>
    <w:pitch w:val="variable"/>
    <w:sig w:usb0="00000003" w:usb1="00000000" w:usb2="00000000" w:usb3="00000000" w:csb0="00000001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62606"/>
    <w:rsid w:val="0007121D"/>
    <w:rsid w:val="00121E7B"/>
    <w:rsid w:val="00181575"/>
    <w:rsid w:val="001C2635"/>
    <w:rsid w:val="00255E7B"/>
    <w:rsid w:val="00260B2D"/>
    <w:rsid w:val="00285CE1"/>
    <w:rsid w:val="002B46EA"/>
    <w:rsid w:val="00333774"/>
    <w:rsid w:val="004230CA"/>
    <w:rsid w:val="0043746B"/>
    <w:rsid w:val="005D0621"/>
    <w:rsid w:val="00602AD2"/>
    <w:rsid w:val="006C6366"/>
    <w:rsid w:val="00700F99"/>
    <w:rsid w:val="00706666"/>
    <w:rsid w:val="007A2892"/>
    <w:rsid w:val="007C02A7"/>
    <w:rsid w:val="0081482A"/>
    <w:rsid w:val="00832D26"/>
    <w:rsid w:val="00852BBA"/>
    <w:rsid w:val="008A7A9C"/>
    <w:rsid w:val="009177FA"/>
    <w:rsid w:val="009E26E9"/>
    <w:rsid w:val="00AD0DE9"/>
    <w:rsid w:val="00B00B20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C:\Users\omenp\AppData\Roaming\Microsoft\Templates\Informe .dotx</Template>
  <TotalTime>1</TotalTime>
  <Pages>4</Pages>
  <Words>225</Words>
  <Characters>1241</Characters>
  <Application>Microsoft Office Word</Application>
  <DocSecurity>0</DocSecurity>
  <Lines>10</Lines>
  <Paragraphs>2</Paragraphs>
  <ScaleCrop>false</ScaleCrop>
  <Company/>
  <LinksUpToDate>false</LinksUpToDate>
  <CharactersWithSpaces>1464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3</cp:revision>
  <cp:lastPrinted>2022-11-07T13:12:00Z</cp:lastPrinted>
  <dcterms:created xsi:type="dcterms:W3CDTF">2022-12-19T09:15:00Z</dcterms:created>
  <dcterms:modified xsi:type="dcterms:W3CDTF">2022-12-19T09:22:00Z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