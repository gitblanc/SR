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34D32B5F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836AF4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02F17E0" w14:textId="34FA3B90" w:rsidR="00766C8E" w:rsidRPr="00181225" w:rsidRDefault="007774CC" w:rsidP="00766C8E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</w:pPr>
            <w:r w:rsidRPr="00766C8E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Integrantes: </w:t>
            </w:r>
            <w:r w:rsidR="00435728" w:rsidRPr="00766C8E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 </w:t>
            </w:r>
            <w:r w:rsidR="00766C8E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</w:t>
            </w:r>
            <w:r w:rsidR="00766C8E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Chen Xin Pan Wang UO</w:t>
            </w:r>
            <w:r w:rsidR="00766C8E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276967</w:t>
            </w:r>
          </w:p>
          <w:p w14:paraId="59B3D3ED" w14:textId="77777777" w:rsidR="00766C8E" w:rsidRPr="00181225" w:rsidRDefault="00766C8E" w:rsidP="00766C8E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                      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Mateo Rico Iglesias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UO277172</w:t>
            </w:r>
          </w:p>
          <w:p w14:paraId="62D60622" w14:textId="77777777" w:rsidR="00766C8E" w:rsidRPr="00181225" w:rsidRDefault="00766C8E" w:rsidP="00766C8E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                   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Eduardo Blanco Bielsa UO285176</w:t>
            </w:r>
          </w:p>
          <w:p w14:paraId="221628DD" w14:textId="47B63ACA" w:rsidR="007774CC" w:rsidRPr="00766C8E" w:rsidRDefault="007774CC" w:rsidP="00AB02A7">
            <w:pPr>
              <w:rPr>
                <w:noProof/>
                <w:color w:val="FFFFFF" w:themeColor="background1"/>
              </w:rPr>
            </w:pPr>
          </w:p>
          <w:p w14:paraId="1C876CED" w14:textId="77777777" w:rsidR="00D077E9" w:rsidRPr="00766C8E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66C8E">
        <w:rPr>
          <w:noProof/>
          <w:lang w:bidi="es-ES"/>
        </w:rPr>
        <w:br w:type="page"/>
      </w:r>
    </w:p>
    <w:p w14:paraId="4234ACCF" w14:textId="77777777" w:rsidR="00AA4AE5" w:rsidRPr="000C4A56" w:rsidRDefault="00AA4AE5" w:rsidP="00AA4AE5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3</w:t>
      </w:r>
    </w:p>
    <w:p w14:paraId="79D660E1" w14:textId="77777777" w:rsidR="00AA4AE5" w:rsidRPr="00FB0A12" w:rsidRDefault="00AA4AE5" w:rsidP="00AA4AE5">
      <w:pPr>
        <w:rPr>
          <w:rFonts w:ascii="Eras Medium ITC" w:hAnsi="Eras Medium ITC"/>
        </w:rPr>
      </w:pPr>
      <w:r w:rsidRPr="00FB0A12">
        <w:rPr>
          <w:rFonts w:ascii="Eras Medium ITC" w:hAnsi="Eras Medium ITC"/>
        </w:rPr>
        <w:t>Piezas realizadas por cada persona:</w:t>
      </w:r>
    </w:p>
    <w:p w14:paraId="304F9638" w14:textId="77777777" w:rsidR="00AA4AE5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Hecho por Chen Xin Pan Wang:</w:t>
      </w:r>
    </w:p>
    <w:p w14:paraId="7842AD32" w14:textId="77777777" w:rsidR="00AA4AE5" w:rsidRPr="004C5646" w:rsidRDefault="00AA4AE5" w:rsidP="00AA4AE5">
      <w:pPr>
        <w:pStyle w:val="Prrafodelista"/>
        <w:numPr>
          <w:ilvl w:val="0"/>
          <w:numId w:val="24"/>
        </w:numPr>
        <w:rPr>
          <w:rFonts w:ascii="Eras Medium ITC" w:hAnsi="Eras Medium ITC"/>
          <w:b w:val="0"/>
          <w:color w:val="auto"/>
          <w:sz w:val="24"/>
          <w:szCs w:val="24"/>
          <w:lang w:val="en-US"/>
        </w:rPr>
      </w:pPr>
      <w:proofErr w:type="spellStart"/>
      <w:r w:rsidRPr="004C5646">
        <w:rPr>
          <w:rFonts w:ascii="Eras Medium ITC" w:hAnsi="Eras Medium ITC" w:cs="Segoe UI"/>
          <w:b w:val="0"/>
          <w:bCs/>
          <w:color w:val="171717" w:themeColor="background2" w:themeShade="1A"/>
          <w:sz w:val="24"/>
          <w:szCs w:val="24"/>
          <w:shd w:val="clear" w:color="auto" w:fill="FFFFFF"/>
          <w:lang w:val="en-US"/>
        </w:rPr>
        <w:t>MobBob</w:t>
      </w:r>
      <w:proofErr w:type="spellEnd"/>
      <w:r w:rsidRPr="004C5646">
        <w:rPr>
          <w:rFonts w:ascii="Eras Medium ITC" w:hAnsi="Eras Medium ITC" w:cs="Segoe UI"/>
          <w:b w:val="0"/>
          <w:bCs/>
          <w:color w:val="171717" w:themeColor="background2" w:themeShade="1A"/>
          <w:sz w:val="24"/>
          <w:szCs w:val="24"/>
          <w:shd w:val="clear" w:color="auto" w:fill="FFFFFF"/>
          <w:lang w:val="en-US"/>
        </w:rPr>
        <w:t xml:space="preserve"> - Smart-phone controlled desktop robot</w:t>
      </w:r>
      <w:r w:rsidRPr="004C5646">
        <w:rPr>
          <w:rFonts w:ascii="Apple Color Emoji" w:hAnsi="Apple Color Emoji" w:cs="Apple Color Emoji"/>
          <w:color w:val="5999D3"/>
          <w:sz w:val="26"/>
          <w:szCs w:val="26"/>
          <w:lang w:val="en-US"/>
        </w:rPr>
        <w:t>✅</w:t>
      </w:r>
    </w:p>
    <w:p w14:paraId="30FB429D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Eras Medium ITC" w:hAnsi="Eras Medium ITC"/>
          <w:noProof/>
          <w:color w:val="FF7C00"/>
          <w:sz w:val="24"/>
          <w:szCs w:val="21"/>
          <w:u w:val="single"/>
        </w:rPr>
        <w:drawing>
          <wp:anchor distT="0" distB="0" distL="114300" distR="114300" simplePos="0" relativeHeight="251660293" behindDoc="0" locked="0" layoutInCell="1" allowOverlap="1" wp14:anchorId="130731FA" wp14:editId="1614FE7E">
            <wp:simplePos x="0" y="0"/>
            <wp:positionH relativeFrom="column">
              <wp:posOffset>-53340</wp:posOffset>
            </wp:positionH>
            <wp:positionV relativeFrom="paragraph">
              <wp:posOffset>219710</wp:posOffset>
            </wp:positionV>
            <wp:extent cx="6172200" cy="3265805"/>
            <wp:effectExtent l="0" t="0" r="0" b="0"/>
            <wp:wrapSquare wrapText="bothSides"/>
            <wp:docPr id="26" name="Imagen 2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746CB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0DA3B7B6" w14:textId="77777777" w:rsidR="00AA4AE5" w:rsidRPr="004C564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:lang w:val="en-US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CCB6C0D" w14:textId="77777777" w:rsidR="00AA4AE5" w:rsidRPr="000C4A5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Hecho por Mateo Rico Iglesias:</w:t>
      </w:r>
    </w:p>
    <w:p w14:paraId="02FD0BA3" w14:textId="77777777" w:rsidR="00AA4AE5" w:rsidRPr="000C4A56" w:rsidRDefault="00AA4AE5" w:rsidP="00AA4AE5">
      <w:pPr>
        <w:pStyle w:val="Prrafodelista"/>
        <w:numPr>
          <w:ilvl w:val="0"/>
          <w:numId w:val="24"/>
        </w:numPr>
        <w:rPr>
          <w:rFonts w:ascii="Eras Medium ITC" w:hAnsi="Eras Medium ITC"/>
          <w:b w:val="0"/>
          <w:color w:val="auto"/>
          <w:sz w:val="24"/>
          <w:szCs w:val="24"/>
        </w:rPr>
      </w:pPr>
      <w:proofErr w:type="spellStart"/>
      <w:r w:rsidRPr="000C4A56">
        <w:rPr>
          <w:rFonts w:ascii="Eras Medium ITC" w:hAnsi="Eras Medium ITC"/>
          <w:b w:val="0"/>
          <w:color w:val="auto"/>
          <w:sz w:val="24"/>
          <w:szCs w:val="24"/>
        </w:rPr>
        <w:t>Mobile_Robot_Microbug</w:t>
      </w:r>
      <w:proofErr w:type="spellEnd"/>
      <w:r>
        <w:rPr>
          <w:rFonts w:ascii="Eras Medium ITC" w:hAnsi="Eras Medium ITC"/>
          <w:b w:val="0"/>
          <w:color w:val="auto"/>
          <w:sz w:val="24"/>
          <w:szCs w:val="24"/>
        </w:rPr>
        <w:t xml:space="preserve">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40B428AF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>
        <w:fldChar w:fldCharType="begin"/>
      </w:r>
      <w:r>
        <w:instrText xml:space="preserve"> INCLUDEPICTURE "https://cdn.discordapp.com/attachments/1026068896278642698/1053778337186730014/Renderizada.png"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73E3DE" wp14:editId="7EF9890C">
            <wp:extent cx="6371590" cy="3426460"/>
            <wp:effectExtent l="0" t="0" r="3810" b="2540"/>
            <wp:docPr id="32" name="Imagen 32" descr="Captura de pantalla de un comput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Captura de pantalla de un computado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898B74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</w:p>
    <w:p w14:paraId="69B7D5BA" w14:textId="77777777" w:rsidR="00AA4AE5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4C8F32B0" w14:textId="77777777" w:rsidR="00AA4AE5" w:rsidRPr="000C4A56" w:rsidRDefault="00AA4AE5" w:rsidP="00AA4AE5">
      <w:pPr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hAnsi="Eras Medium ITC"/>
          <w:color w:val="FF7C00"/>
          <w:sz w:val="24"/>
          <w:szCs w:val="21"/>
          <w:u w:val="single"/>
          <w14:textFill>
            <w14:gradFill>
              <w14:gsLst>
                <w14:gs w14:pos="0">
                  <w14:srgbClr w14:val="FF7C00">
                    <w14:shade w14:val="30000"/>
                    <w14:satMod w14:val="115000"/>
                  </w14:srgbClr>
                </w14:gs>
                <w14:gs w14:pos="50000">
                  <w14:srgbClr w14:val="FF7C00">
                    <w14:shade w14:val="67500"/>
                    <w14:satMod w14:val="115000"/>
                  </w14:srgbClr>
                </w14:gs>
                <w14:gs w14:pos="100000">
                  <w14:srgbClr w14:val="FF7C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w:t>Hecho por Eduardo Blanco Bielsa:</w:t>
      </w:r>
    </w:p>
    <w:p w14:paraId="2C9855EB" w14:textId="77777777" w:rsidR="00AA4AE5" w:rsidRPr="000C4A56" w:rsidRDefault="00AA4AE5" w:rsidP="00AA4AE5">
      <w:pPr>
        <w:pStyle w:val="Prrafodelista"/>
        <w:numPr>
          <w:ilvl w:val="0"/>
          <w:numId w:val="22"/>
        </w:numPr>
        <w:rPr>
          <w:rFonts w:ascii="Eras Medium ITC" w:hAnsi="Eras Medium ITC"/>
          <w:b w:val="0"/>
          <w:color w:val="auto"/>
          <w:sz w:val="24"/>
          <w:szCs w:val="24"/>
        </w:rPr>
      </w:pPr>
      <w:proofErr w:type="spellStart"/>
      <w:r w:rsidRPr="000C4A56">
        <w:rPr>
          <w:rFonts w:ascii="Eras Medium ITC" w:hAnsi="Eras Medium ITC"/>
          <w:b w:val="0"/>
          <w:color w:val="auto"/>
          <w:sz w:val="24"/>
          <w:szCs w:val="24"/>
        </w:rPr>
        <w:t>Mobile_Robot_Microbug</w:t>
      </w:r>
      <w:proofErr w:type="spellEnd"/>
      <w:r w:rsidRPr="000C4A56">
        <w:rPr>
          <w:rFonts w:ascii="Eras Medium ITC" w:hAnsi="Eras Medium ITC"/>
          <w:b w:val="0"/>
          <w:color w:val="auto"/>
          <w:sz w:val="24"/>
          <w:szCs w:val="24"/>
        </w:rPr>
        <w:t xml:space="preserve">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6B24D2E3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noProof/>
          <w:color w:val="auto"/>
          <w:sz w:val="24"/>
          <w:szCs w:val="24"/>
        </w:rPr>
        <w:drawing>
          <wp:inline distT="0" distB="0" distL="0" distR="0" wp14:anchorId="460B838D" wp14:editId="42C28B2B">
            <wp:extent cx="6371590" cy="2200275"/>
            <wp:effectExtent l="0" t="0" r="3810" b="0"/>
            <wp:docPr id="10" name="Imagen 10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958" w14:textId="77777777" w:rsidR="00AA4AE5" w:rsidRPr="000C4A56" w:rsidRDefault="00AA4AE5" w:rsidP="00AA4AE5">
      <w:pPr>
        <w:pStyle w:val="Prrafodelista"/>
        <w:numPr>
          <w:ilvl w:val="0"/>
          <w:numId w:val="22"/>
        </w:num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color w:val="auto"/>
          <w:sz w:val="24"/>
          <w:szCs w:val="24"/>
        </w:rPr>
        <w:t xml:space="preserve">Dron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71F9B0F9" w14:textId="77777777" w:rsidR="00AA4AE5" w:rsidRPr="000C4A56" w:rsidRDefault="00AA4AE5" w:rsidP="00AA4AE5">
      <w:pPr>
        <w:rPr>
          <w:rFonts w:ascii="Eras Medium ITC" w:hAnsi="Eras Medium ITC"/>
          <w:b w:val="0"/>
          <w:color w:val="auto"/>
          <w:sz w:val="24"/>
          <w:szCs w:val="24"/>
        </w:rPr>
      </w:pPr>
      <w:r w:rsidRPr="000C4A56">
        <w:rPr>
          <w:rFonts w:ascii="Eras Medium ITC" w:hAnsi="Eras Medium ITC"/>
          <w:b w:val="0"/>
          <w:noProof/>
          <w:color w:val="auto"/>
          <w:sz w:val="24"/>
          <w:szCs w:val="24"/>
        </w:rPr>
        <w:drawing>
          <wp:inline distT="0" distB="0" distL="0" distR="0" wp14:anchorId="3C61CD62" wp14:editId="0F10FD80">
            <wp:extent cx="6371590" cy="2200275"/>
            <wp:effectExtent l="0" t="0" r="381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3735" w14:textId="77777777" w:rsidR="009407BC" w:rsidRDefault="009407BC" w:rsidP="00214FCC"/>
    <w:p w14:paraId="066B5361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5E6A741F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34F5B8D5" w14:textId="77777777" w:rsidR="00C309A1" w:rsidRDefault="00C309A1" w:rsidP="00C309A1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51C0889D" w14:textId="77777777" w:rsidR="00C309A1" w:rsidRPr="000C4A56" w:rsidRDefault="00000000" w:rsidP="00C309A1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13" w:history="1">
        <w:r w:rsidR="00C309A1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C309A1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2FF1D3DB" w14:textId="77777777" w:rsidR="00951451" w:rsidRDefault="00951451" w:rsidP="00C51A0E">
      <w:pPr>
        <w:pStyle w:val="NormalWeb"/>
        <w:rPr>
          <w:rFonts w:ascii="Calibri" w:hAnsi="Calibri" w:cs="Calibri"/>
          <w:color w:val="5999D3"/>
          <w:sz w:val="26"/>
          <w:szCs w:val="26"/>
        </w:rPr>
      </w:pPr>
    </w:p>
    <w:p w14:paraId="5DA979FE" w14:textId="77777777" w:rsidR="00951451" w:rsidRDefault="00951451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6559F1E9" w:rsidR="00F34C6C" w:rsidRDefault="00C309A1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4F0BA606">
            <wp:simplePos x="0" y="0"/>
            <wp:positionH relativeFrom="column">
              <wp:posOffset>-124460</wp:posOffset>
            </wp:positionH>
            <wp:positionV relativeFrom="paragraph">
              <wp:posOffset>64135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56271" w14:textId="5F81140D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4E8131B2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3EAC083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47DE093F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3DC6B6A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1C31CCBC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4760BDB0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46A263D7" w:rsidR="15DE4B3C" w:rsidRDefault="00123F2A" w:rsidP="15DE4B3C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  <w:r w:rsidR="00B337BE">
        <w:fldChar w:fldCharType="begin"/>
      </w:r>
      <w:r w:rsidR="00B337BE"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 w:rsidR="00B337BE">
        <w:fldChar w:fldCharType="end"/>
      </w:r>
    </w:p>
    <w:sectPr w:rsidR="15DE4B3C" w:rsidSect="00F45147">
      <w:headerReference w:type="default" r:id="rId16"/>
      <w:footerReference w:type="default" r:id="rId17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B2CB" w14:textId="77777777" w:rsidR="00AE250F" w:rsidRDefault="00AE250F">
      <w:r>
        <w:separator/>
      </w:r>
    </w:p>
    <w:p w14:paraId="479A0457" w14:textId="77777777" w:rsidR="00AE250F" w:rsidRDefault="00AE250F"/>
  </w:endnote>
  <w:endnote w:type="continuationSeparator" w:id="0">
    <w:p w14:paraId="34ADFB5D" w14:textId="77777777" w:rsidR="00AE250F" w:rsidRDefault="00AE250F">
      <w:r>
        <w:continuationSeparator/>
      </w:r>
    </w:p>
    <w:p w14:paraId="1190E1D9" w14:textId="77777777" w:rsidR="00AE250F" w:rsidRDefault="00AE250F"/>
  </w:endnote>
  <w:endnote w:type="continuationNotice" w:id="1">
    <w:p w14:paraId="53F823BD" w14:textId="77777777" w:rsidR="00AE250F" w:rsidRDefault="00AE25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7248" w14:textId="77777777" w:rsidR="00AE250F" w:rsidRDefault="00AE250F">
      <w:r>
        <w:separator/>
      </w:r>
    </w:p>
    <w:p w14:paraId="2ADB2633" w14:textId="77777777" w:rsidR="00AE250F" w:rsidRDefault="00AE250F"/>
  </w:footnote>
  <w:footnote w:type="continuationSeparator" w:id="0">
    <w:p w14:paraId="44462784" w14:textId="77777777" w:rsidR="00AE250F" w:rsidRDefault="00AE250F">
      <w:r>
        <w:continuationSeparator/>
      </w:r>
    </w:p>
    <w:p w14:paraId="5266BEDB" w14:textId="77777777" w:rsidR="00AE250F" w:rsidRDefault="00AE250F"/>
  </w:footnote>
  <w:footnote w:type="continuationNotice" w:id="1">
    <w:p w14:paraId="1109479A" w14:textId="77777777" w:rsidR="00AE250F" w:rsidRDefault="00AE25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77FFC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66C8E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36AF4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250F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685A"/>
    <w:rsid w:val="00BD7E31"/>
    <w:rsid w:val="00BE3C54"/>
    <w:rsid w:val="00BE451B"/>
    <w:rsid w:val="00BF69EF"/>
    <w:rsid w:val="00C02B87"/>
    <w:rsid w:val="00C07269"/>
    <w:rsid w:val="00C23160"/>
    <w:rsid w:val="00C309A1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gitblanc/S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4230CA"/>
    <w:rsid w:val="0043746B"/>
    <w:rsid w:val="004D2F64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83891"/>
    <w:rsid w:val="00AD0DE9"/>
    <w:rsid w:val="00BA28BE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5</cp:revision>
  <cp:lastPrinted>2022-12-19T22:19:00Z</cp:lastPrinted>
  <dcterms:created xsi:type="dcterms:W3CDTF">2022-12-19T09:17:00Z</dcterms:created>
  <dcterms:modified xsi:type="dcterms:W3CDTF">2022-12-19T22:19:00Z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