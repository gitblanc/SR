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8508" w14:textId="478FFA3E" w:rsidR="00D077E9" w:rsidRDefault="00230B03" w:rsidP="00D70D02">
      <w:pPr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58241" behindDoc="1" locked="0" layoutInCell="1" allowOverlap="1" wp14:anchorId="739A6225" wp14:editId="25C317F4">
            <wp:simplePos x="0" y="0"/>
            <wp:positionH relativeFrom="page">
              <wp:posOffset>-88900</wp:posOffset>
            </wp:positionH>
            <wp:positionV relativeFrom="page">
              <wp:posOffset>-1536700</wp:posOffset>
            </wp:positionV>
            <wp:extent cx="13194779" cy="8788869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9316" cy="8805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67F326A1" wp14:editId="14E657AF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E60BE" id="Rectángulo 3" o:spid="_x0000_s1026" alt="rectángulo blanco para texto en portada" style="position:absolute;margin-left:-15.95pt;margin-top:73.85pt;width:310.15pt;height:681.65pt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" fillcolor="#333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33BFAE4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0746FF4" w14:textId="29332C9A" w:rsidR="00D077E9" w:rsidRDefault="00D077E9" w:rsidP="00AB02A7">
            <w:pPr>
              <w:rPr>
                <w:noProof/>
              </w:rPr>
            </w:pPr>
          </w:p>
          <w:p w14:paraId="4DF7BAA2" w14:textId="06FDF878" w:rsidR="00D077E9" w:rsidRDefault="00D077E9" w:rsidP="00AB02A7">
            <w:pPr>
              <w:rPr>
                <w:noProof/>
              </w:rPr>
            </w:pPr>
          </w:p>
        </w:tc>
      </w:tr>
      <w:tr w:rsidR="00D077E9" w14:paraId="5B191F4C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3F1A381" w14:textId="0BB8B1F7" w:rsidR="00FD63F6" w:rsidRDefault="00FD63F6" w:rsidP="00AB02A7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DB7B9DB" wp14:editId="72D62C13">
                      <wp:extent cx="3528695" cy="1733550"/>
                      <wp:effectExtent l="0" t="0" r="0" b="635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4F2199" w14:textId="2D74A2FD" w:rsidR="00FD63F6" w:rsidRPr="00D5530C" w:rsidRDefault="00230B03" w:rsidP="00FD63F6">
                                  <w:pPr>
                                    <w:pStyle w:val="Ttulo"/>
                                    <w:spacing w:after="0"/>
                                    <w:rPr>
                                      <w:rFonts w:ascii="Eras Medium ITC" w:hAnsi="Eras Medium ITC"/>
                                      <w:b w:val="0"/>
                                      <w:bCs w:val="0"/>
                                      <w:color w:val="FFFFFF" w:themeColor="background1"/>
                                      <w:lang w:bidi="es-ES"/>
                                    </w:rPr>
                                  </w:pPr>
                                  <w:r w:rsidRPr="00D5530C">
                                    <w:rPr>
                                      <w:rFonts w:ascii="Eras Medium ITC" w:hAnsi="Eras Medium ITC"/>
                                      <w:b w:val="0"/>
                                      <w:bCs w:val="0"/>
                                      <w:color w:val="FFFFFF" w:themeColor="background1"/>
                                      <w:lang w:bidi="es-ES"/>
                                    </w:rPr>
                                    <w:t>Software para Robots</w:t>
                                  </w:r>
                                </w:p>
                                <w:p w14:paraId="6AC88D92" w14:textId="43FE48C2" w:rsidR="00FD63F6" w:rsidRPr="00D5530C" w:rsidRDefault="007774CC" w:rsidP="00FD63F6">
                                  <w:pPr>
                                    <w:pStyle w:val="Ttulo"/>
                                    <w:spacing w:after="0"/>
                                    <w:rPr>
                                      <w:rFonts w:ascii="Eras Medium ITC" w:hAnsi="Eras Medium ITC"/>
                                      <w:b w:val="0"/>
                                      <w:bCs w:val="0"/>
                                      <w:color w:val="ACA7E3" w:themeColor="text1" w:themeTint="40"/>
                                      <w:sz w:val="56"/>
                                      <w:szCs w:val="48"/>
                                    </w:rPr>
                                  </w:pPr>
                                  <w:r w:rsidRPr="00D5530C">
                                    <w:rPr>
                                      <w:rFonts w:ascii="Eras Medium ITC" w:hAnsi="Eras Medium ITC"/>
                                      <w:b w:val="0"/>
                                      <w:bCs w:val="0"/>
                                      <w:color w:val="ACA7E3" w:themeColor="text1" w:themeTint="40"/>
                                      <w:sz w:val="56"/>
                                      <w:szCs w:val="48"/>
                                      <w:lang w:bidi="es-ES"/>
                                    </w:rPr>
                                    <w:t>Grupo B3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DB7B9D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" filled="f" stroked="f" strokeweight=".5pt">
                      <v:textbox>
                        <w:txbxContent>
                          <w:p w14:paraId="044F2199" w14:textId="2D74A2FD" w:rsidR="00FD63F6" w:rsidRPr="00D5530C" w:rsidRDefault="00230B03" w:rsidP="00FD63F6">
                            <w:pPr>
                              <w:pStyle w:val="Ttulo"/>
                              <w:spacing w:after="0"/>
                              <w:rPr>
                                <w:rFonts w:ascii="Eras Medium ITC" w:hAnsi="Eras Medium ITC"/>
                                <w:b w:val="0"/>
                                <w:bCs w:val="0"/>
                                <w:color w:val="FFFFFF" w:themeColor="background1"/>
                                <w:lang w:bidi="es-ES"/>
                              </w:rPr>
                            </w:pPr>
                            <w:r w:rsidRPr="00D5530C">
                              <w:rPr>
                                <w:rFonts w:ascii="Eras Medium ITC" w:hAnsi="Eras Medium ITC"/>
                                <w:b w:val="0"/>
                                <w:bCs w:val="0"/>
                                <w:color w:val="FFFFFF" w:themeColor="background1"/>
                                <w:lang w:bidi="es-ES"/>
                              </w:rPr>
                              <w:t>Software para Robots</w:t>
                            </w:r>
                          </w:p>
                          <w:p w14:paraId="6AC88D92" w14:textId="43FE48C2" w:rsidR="00FD63F6" w:rsidRPr="00D5530C" w:rsidRDefault="007774CC" w:rsidP="00FD63F6">
                            <w:pPr>
                              <w:pStyle w:val="Ttulo"/>
                              <w:spacing w:after="0"/>
                              <w:rPr>
                                <w:rFonts w:ascii="Eras Medium ITC" w:hAnsi="Eras Medium ITC"/>
                                <w:b w:val="0"/>
                                <w:bCs w:val="0"/>
                                <w:color w:val="ACA7E3" w:themeColor="text1" w:themeTint="40"/>
                                <w:sz w:val="56"/>
                                <w:szCs w:val="48"/>
                              </w:rPr>
                            </w:pPr>
                            <w:r w:rsidRPr="00D5530C">
                              <w:rPr>
                                <w:rFonts w:ascii="Eras Medium ITC" w:hAnsi="Eras Medium ITC"/>
                                <w:b w:val="0"/>
                                <w:bCs w:val="0"/>
                                <w:color w:val="ACA7E3" w:themeColor="text1" w:themeTint="40"/>
                                <w:sz w:val="56"/>
                                <w:szCs w:val="48"/>
                                <w:lang w:bidi="es-ES"/>
                              </w:rPr>
                              <w:t>Grupo B3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3E8482B" w14:textId="4AD9050D" w:rsidR="00FD63F6" w:rsidRDefault="00FD63F6" w:rsidP="00AB02A7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2A39EB1" wp14:editId="5A0B8D0B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>
                    <v:line id="Conector recto 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ivisor de texto" o:spid="_x0000_s1026" strokecolor="white [3212]" strokeweight="3pt" from="0,0" to="109.5pt,0" w14:anchorId="41452D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">
                      <w10:anchorlock/>
                    </v:line>
                  </w:pict>
                </mc:Fallback>
              </mc:AlternateContent>
            </w:r>
          </w:p>
          <w:p w14:paraId="5B8D699A" w14:textId="628CACF0" w:rsidR="00D077E9" w:rsidRDefault="00D077E9" w:rsidP="00AB02A7">
            <w:pPr>
              <w:rPr>
                <w:noProof/>
              </w:rPr>
            </w:pPr>
          </w:p>
        </w:tc>
      </w:tr>
      <w:tr w:rsidR="00D077E9" w:rsidRPr="007774CC" w14:paraId="126A7EF7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71A30A026193436EA2B92673AFE45E30"/>
              </w:placeholder>
              <w15:appearance w15:val="hidden"/>
            </w:sdtPr>
            <w:sdtEndPr>
              <w:rPr>
                <w:rFonts w:ascii="Eras Medium ITC" w:hAnsi="Eras Medium ITC"/>
                <w:color w:val="FFFFFF" w:themeColor="background1"/>
              </w:rPr>
            </w:sdtEndPr>
            <w:sdtContent>
              <w:p w14:paraId="6DD28517" w14:textId="5F4CA74C" w:rsidR="00D077E9" w:rsidRPr="00D5530C" w:rsidRDefault="000747A0" w:rsidP="00AB02A7">
                <w:pPr>
                  <w:rPr>
                    <w:rFonts w:ascii="Eras Medium ITC" w:hAnsi="Eras Medium ITC"/>
                    <w:noProof/>
                    <w:color w:val="FFFFFF" w:themeColor="background1"/>
                  </w:rPr>
                </w:pPr>
                <w:r w:rsidRPr="00D5530C">
                  <w:rPr>
                    <w:rStyle w:val="SubttuloCar"/>
                    <w:rFonts w:ascii="Eras Medium ITC" w:hAnsi="Eras Medium ITC"/>
                    <w:b w:val="0"/>
                    <w:noProof/>
                    <w:color w:val="FFFFFF" w:themeColor="background1"/>
                    <w:lang w:bidi="es-ES"/>
                  </w:rPr>
                  <w:fldChar w:fldCharType="begin"/>
                </w:r>
                <w:r w:rsidRPr="00FD63F6">
                  <w:rPr>
                    <w:rStyle w:val="SubttuloCar"/>
                    <w:b w:val="0"/>
                    <w:color w:val="FFFFFF" w:themeColor="background1"/>
                    <w:lang w:bidi="es-ES"/>
                  </w:rPr>
                  <w:instrText xml:space="preserve"> DATE  \@ "d MMMM"  \* MERGEFORMAT </w:instrText>
                </w:r>
                <w:r w:rsidRPr="00D5530C">
                  <w:rPr>
                    <w:rStyle w:val="SubttuloCar"/>
                    <w:rFonts w:ascii="Eras Medium ITC" w:hAnsi="Eras Medium ITC"/>
                    <w:b w:val="0"/>
                    <w:noProof/>
                    <w:color w:val="FFFFFF" w:themeColor="background1"/>
                    <w:lang w:bidi="es-ES"/>
                  </w:rPr>
                  <w:fldChar w:fldCharType="separate"/>
                </w:r>
                <w:r w:rsidR="009F2EE1">
                  <w:rPr>
                    <w:rStyle w:val="SubttuloCar"/>
                    <w:b w:val="0"/>
                    <w:noProof/>
                    <w:color w:val="FFFFFF" w:themeColor="background1"/>
                    <w:lang w:bidi="es-ES"/>
                  </w:rPr>
                  <w:t>19 diciembre</w:t>
                </w:r>
                <w:r w:rsidRPr="00D5530C">
                  <w:rPr>
                    <w:rStyle w:val="SubttuloCar"/>
                    <w:rFonts w:ascii="Eras Medium ITC" w:hAnsi="Eras Medium ITC"/>
                    <w:b w:val="0"/>
                    <w:noProof/>
                    <w:color w:val="FFFFFF" w:themeColor="background1"/>
                    <w:lang w:bidi="es-ES"/>
                  </w:rPr>
                  <w:fldChar w:fldCharType="end"/>
                </w:r>
              </w:p>
            </w:sdtContent>
          </w:sdt>
          <w:p w14:paraId="25B19A77" w14:textId="644299D1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526D5E1A" wp14:editId="6E9953C1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>
                    <v:line id="Conector recto 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ivisor de texto" o:spid="_x0000_s1026" strokecolor="white [3212]" strokeweight="3pt" from="0,0" to="117.65pt,0" w14:anchorId="0F72E7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">
                      <w10:anchorlock/>
                    </v:line>
                  </w:pict>
                </mc:Fallback>
              </mc:AlternateContent>
            </w:r>
          </w:p>
          <w:p w14:paraId="6A13DA9D" w14:textId="16B6A443" w:rsidR="007774CC" w:rsidRDefault="007774CC" w:rsidP="00AB02A7">
            <w:pPr>
              <w:rPr>
                <w:noProof/>
                <w:sz w:val="10"/>
                <w:szCs w:val="10"/>
              </w:rPr>
            </w:pPr>
          </w:p>
          <w:p w14:paraId="77C84F0A" w14:textId="77777777" w:rsidR="007774CC" w:rsidRPr="007774CC" w:rsidRDefault="007774CC" w:rsidP="00AB02A7">
            <w:pPr>
              <w:rPr>
                <w:noProof/>
                <w:sz w:val="10"/>
                <w:szCs w:val="10"/>
              </w:rPr>
            </w:pPr>
          </w:p>
          <w:p w14:paraId="114EFE0A" w14:textId="1CCBB95B" w:rsidR="007D7F83" w:rsidRPr="00181225" w:rsidRDefault="007774CC" w:rsidP="007D7F83">
            <w:pPr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val="en-GB" w:bidi="es-ES"/>
              </w:rPr>
            </w:pPr>
            <w:r w:rsidRPr="007D7F83">
              <w:rPr>
                <w:rFonts w:ascii="Eras Medium ITC" w:hAnsi="Eras Medium ITC"/>
                <w:b w:val="0"/>
                <w:bCs/>
                <w:noProof/>
                <w:color w:val="FFFFFF" w:themeColor="background1"/>
                <w:lang w:val="en-GB" w:bidi="es-ES"/>
              </w:rPr>
              <w:t xml:space="preserve">Integrantes: </w:t>
            </w:r>
            <w:r w:rsidR="00435728" w:rsidRPr="007D7F83">
              <w:rPr>
                <w:rFonts w:ascii="Eras Medium ITC" w:hAnsi="Eras Medium ITC"/>
                <w:b w:val="0"/>
                <w:bCs/>
                <w:noProof/>
                <w:color w:val="FFFFFF" w:themeColor="background1"/>
                <w:lang w:val="en-GB" w:bidi="es-ES"/>
              </w:rPr>
              <w:t xml:space="preserve"> </w:t>
            </w:r>
            <w:r w:rsidR="007D7F83" w:rsidRPr="00181225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val="en-GB" w:bidi="es-ES"/>
              </w:rPr>
              <w:t xml:space="preserve"> </w:t>
            </w:r>
            <w:r w:rsidR="007D7F83" w:rsidRPr="00181225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val="en-GB" w:bidi="es-ES"/>
              </w:rPr>
              <w:t>Chen Xin Pan Wang UO</w:t>
            </w:r>
            <w:r w:rsidR="007D7F83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val="en-GB" w:bidi="es-ES"/>
              </w:rPr>
              <w:t>276967</w:t>
            </w:r>
          </w:p>
          <w:p w14:paraId="1E748ADE" w14:textId="77777777" w:rsidR="007D7F83" w:rsidRPr="00181225" w:rsidRDefault="007D7F83" w:rsidP="007D7F83">
            <w:pPr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bidi="es-ES"/>
              </w:rPr>
            </w:pPr>
            <w:r w:rsidRPr="00181225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val="en-GB" w:bidi="es-ES"/>
              </w:rPr>
              <w:t xml:space="preserve">                           </w:t>
            </w:r>
            <w:r w:rsidRPr="00181225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bidi="es-ES"/>
              </w:rPr>
              <w:t>Mateo Rico Iglesias</w:t>
            </w:r>
            <w:r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bidi="es-ES"/>
              </w:rPr>
              <w:t xml:space="preserve"> UO277172</w:t>
            </w:r>
          </w:p>
          <w:p w14:paraId="78003A31" w14:textId="77777777" w:rsidR="007D7F83" w:rsidRPr="00181225" w:rsidRDefault="007D7F83" w:rsidP="007D7F83">
            <w:pPr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bidi="es-ES"/>
              </w:rPr>
            </w:pPr>
            <w:r w:rsidRPr="00181225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bidi="es-ES"/>
              </w:rPr>
              <w:t xml:space="preserve">                       </w:t>
            </w:r>
            <w:r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bidi="es-ES"/>
              </w:rPr>
              <w:t xml:space="preserve">    </w:t>
            </w:r>
            <w:r w:rsidRPr="00181225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bidi="es-ES"/>
              </w:rPr>
              <w:t>Eduardo Blanco Bielsa UO285176</w:t>
            </w:r>
          </w:p>
          <w:p w14:paraId="221628DD" w14:textId="3BC557F2" w:rsidR="007774CC" w:rsidRPr="007D7F83" w:rsidRDefault="007774CC" w:rsidP="00AB02A7">
            <w:pPr>
              <w:rPr>
                <w:noProof/>
                <w:color w:val="FFFFFF" w:themeColor="background1"/>
              </w:rPr>
            </w:pPr>
          </w:p>
          <w:p w14:paraId="1C876CED" w14:textId="77777777" w:rsidR="00D077E9" w:rsidRPr="007D7F83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  <w:tr w:rsidR="007774CC" w:rsidRPr="007774CC" w14:paraId="4F6574A4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0210FBC" w14:textId="77777777" w:rsidR="007774CC" w:rsidRPr="00FD63F6" w:rsidRDefault="007774CC" w:rsidP="00AB02A7">
            <w:pPr>
              <w:rPr>
                <w:rStyle w:val="SubttuloCar"/>
                <w:b w:val="0"/>
                <w:noProof/>
                <w:color w:val="FFFFFF" w:themeColor="background1"/>
                <w:lang w:bidi="es-ES"/>
              </w:rPr>
            </w:pPr>
          </w:p>
        </w:tc>
      </w:tr>
    </w:tbl>
    <w:p w14:paraId="3F0C2659" w14:textId="474948DA" w:rsidR="007774CC" w:rsidRPr="00331997" w:rsidRDefault="00AB02A7" w:rsidP="007774CC">
      <w:pPr>
        <w:spacing w:after="200"/>
        <w:rPr>
          <w:b w:val="0"/>
          <w:bCs/>
          <w:noProof/>
          <w:color w:val="auto"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31BC5730" wp14:editId="4B9D5F38">
                <wp:simplePos x="0" y="0"/>
                <wp:positionH relativeFrom="column">
                  <wp:posOffset>-746760</wp:posOffset>
                </wp:positionH>
                <wp:positionV relativeFrom="page">
                  <wp:posOffset>7264400</wp:posOffset>
                </wp:positionV>
                <wp:extent cx="7760970" cy="3440430"/>
                <wp:effectExtent l="0" t="0" r="0" b="127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4404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/>
                            </a:gs>
                            <a:gs pos="10000">
                              <a:schemeClr val="bg2">
                                <a:lumMod val="10000"/>
                              </a:schemeClr>
                            </a:gs>
                            <a:gs pos="100000">
                              <a:srgbClr val="D9560D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6D05F" id="Rectángulo 2" o:spid="_x0000_s1026" alt="rectángulo de color" style="position:absolute;margin-left:-58.8pt;margin-top:572pt;width:611.1pt;height:270.9pt;z-index:-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" fillcolor="#0f0d29 [3213]" stroked="f" strokeweight="2pt">
                <v:fill color2="#d9560d" rotate="t" focusposition="1,1" focussize="" colors="0 #0f0d29;6554f #181717;1 #d9560d" focus="100%" type="gradientRadial"/>
                <w10:wrap anchory="page"/>
              </v:rect>
            </w:pict>
          </mc:Fallback>
        </mc:AlternateContent>
      </w:r>
      <w:r w:rsidR="00D077E9" w:rsidRPr="007D7F83">
        <w:rPr>
          <w:noProof/>
          <w:lang w:bidi="es-ES"/>
        </w:rPr>
        <w:br w:type="page"/>
      </w:r>
    </w:p>
    <w:p w14:paraId="266ED9E2" w14:textId="77777777" w:rsidR="008A2806" w:rsidRPr="000C4A56" w:rsidRDefault="008A2806" w:rsidP="008A2806">
      <w:pPr>
        <w:pStyle w:val="Ttulo"/>
        <w:rPr>
          <w:rFonts w:ascii="Eras Medium ITC" w:eastAsia="STHupo" w:hAnsi="Eras Medium ITC"/>
          <w:color w:val="34ABA2" w:themeColor="accent3"/>
          <w14:textFill>
            <w14:gradFill>
              <w14:gsLst>
                <w14:gs w14:pos="0">
                  <w14:schemeClr w14:val="accent3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3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3">
                    <w14:lumMod w14:val="75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  <w:r w:rsidRPr="000C4A56">
        <w:rPr>
          <w:rFonts w:ascii="Eras Medium ITC" w:eastAsia="STHupo" w:hAnsi="Eras Medium ITC"/>
          <w:color w:val="34ABA2" w:themeColor="accent3"/>
          <w14:textFill>
            <w14:gradFill>
              <w14:gsLst>
                <w14:gs w14:pos="0">
                  <w14:schemeClr w14:val="accent3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3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3">
                    <w14:lumMod w14:val="75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lastRenderedPageBreak/>
        <w:t>Práctica 7</w:t>
      </w:r>
    </w:p>
    <w:p w14:paraId="05A97A5D" w14:textId="77777777" w:rsidR="008A2806" w:rsidRPr="000C4A56" w:rsidRDefault="008A2806" w:rsidP="008A2806">
      <w:pPr>
        <w:pStyle w:val="NormalWeb"/>
        <w:rPr>
          <w:rFonts w:ascii="Eras Medium ITC" w:hAnsi="Eras Medium ITC" w:cs="Calibri"/>
          <w:color w:val="5999D3"/>
          <w:sz w:val="26"/>
          <w:szCs w:val="26"/>
        </w:rPr>
      </w:pPr>
      <w:r w:rsidRPr="000C4A56">
        <w:rPr>
          <w:rFonts w:ascii="Eras Medium ITC" w:hAnsi="Eras Medium ITC" w:cs="Calibri"/>
          <w:color w:val="5999D3"/>
          <w:sz w:val="26"/>
          <w:szCs w:val="26"/>
        </w:rPr>
        <w:t xml:space="preserve">(SigueLineas7.1) Sigue </w:t>
      </w:r>
      <w:proofErr w:type="spellStart"/>
      <w:r w:rsidRPr="000C4A56">
        <w:rPr>
          <w:rFonts w:ascii="Eras Medium ITC" w:hAnsi="Eras Medium ITC" w:cs="Calibri"/>
          <w:color w:val="5999D3"/>
          <w:sz w:val="26"/>
          <w:szCs w:val="26"/>
        </w:rPr>
        <w:t>líneas</w:t>
      </w:r>
      <w:proofErr w:type="spellEnd"/>
      <w:r w:rsidRPr="000C4A56">
        <w:rPr>
          <w:rFonts w:ascii="Eras Medium ITC" w:hAnsi="Eras Medium ITC" w:cs="Calibri"/>
          <w:color w:val="5999D3"/>
          <w:sz w:val="26"/>
          <w:szCs w:val="26"/>
        </w:rPr>
        <w:t xml:space="preserve"> (0,3 puntos) </w:t>
      </w:r>
      <w:r w:rsidRPr="000C4A56">
        <w:rPr>
          <w:rFonts w:ascii="Apple Color Emoji" w:hAnsi="Apple Color Emoji" w:cs="Apple Color Emoji"/>
          <w:color w:val="5999D3"/>
          <w:sz w:val="26"/>
          <w:szCs w:val="26"/>
        </w:rPr>
        <w:t>✅</w:t>
      </w:r>
    </w:p>
    <w:p w14:paraId="51C8024C" w14:textId="77777777" w:rsidR="008A2806" w:rsidRPr="000C4A56" w:rsidRDefault="008A2806" w:rsidP="008A2806">
      <w:pPr>
        <w:pStyle w:val="NormalWeb"/>
        <w:rPr>
          <w:rFonts w:ascii="Eras Medium ITC" w:hAnsi="Eras Medium ITC"/>
        </w:rPr>
      </w:pPr>
      <w:r w:rsidRPr="000C4A56">
        <w:rPr>
          <w:rFonts w:ascii="Eras Medium ITC" w:hAnsi="Eras Medium ITC" w:cs="Calibri"/>
          <w:color w:val="5999D3"/>
          <w:sz w:val="26"/>
          <w:szCs w:val="26"/>
        </w:rPr>
        <w:t xml:space="preserve">(BuscaLínea7.2) Encontrar el circuito (0,3 puntos) </w:t>
      </w:r>
      <w:r w:rsidRPr="000C4A56">
        <w:rPr>
          <w:rFonts w:ascii="Apple Color Emoji" w:hAnsi="Apple Color Emoji" w:cs="Apple Color Emoji"/>
          <w:color w:val="5999D3"/>
          <w:sz w:val="26"/>
          <w:szCs w:val="26"/>
        </w:rPr>
        <w:t>✅</w:t>
      </w:r>
    </w:p>
    <w:p w14:paraId="010D0683" w14:textId="77777777" w:rsidR="008A2806" w:rsidRPr="000C4A56" w:rsidRDefault="008A2806" w:rsidP="008A2806">
      <w:pPr>
        <w:pStyle w:val="NormalWeb"/>
        <w:rPr>
          <w:rFonts w:ascii="Eras Medium ITC" w:hAnsi="Eras Medium ITC"/>
        </w:rPr>
      </w:pPr>
      <w:r w:rsidRPr="000C4A56">
        <w:rPr>
          <w:rFonts w:ascii="Eras Medium ITC" w:hAnsi="Eras Medium ITC" w:cs="Calibri"/>
          <w:color w:val="5999D3"/>
          <w:sz w:val="26"/>
          <w:szCs w:val="26"/>
        </w:rPr>
        <w:t xml:space="preserve">(Esquiva7.3) Esquivar </w:t>
      </w:r>
      <w:proofErr w:type="spellStart"/>
      <w:r w:rsidRPr="000C4A56">
        <w:rPr>
          <w:rFonts w:ascii="Eras Medium ITC" w:hAnsi="Eras Medium ITC" w:cs="Calibri"/>
          <w:color w:val="5999D3"/>
          <w:sz w:val="26"/>
          <w:szCs w:val="26"/>
        </w:rPr>
        <w:t>obstáculos</w:t>
      </w:r>
      <w:proofErr w:type="spellEnd"/>
      <w:r w:rsidRPr="000C4A56">
        <w:rPr>
          <w:rFonts w:ascii="Eras Medium ITC" w:hAnsi="Eras Medium ITC" w:cs="Calibri"/>
          <w:color w:val="5999D3"/>
          <w:sz w:val="26"/>
          <w:szCs w:val="26"/>
        </w:rPr>
        <w:t xml:space="preserve"> (0,3 puntos) </w:t>
      </w:r>
      <w:r w:rsidRPr="000C4A56">
        <w:rPr>
          <w:rFonts w:ascii="Apple Color Emoji" w:hAnsi="Apple Color Emoji" w:cs="Apple Color Emoji"/>
          <w:color w:val="5999D3"/>
          <w:sz w:val="26"/>
          <w:szCs w:val="26"/>
        </w:rPr>
        <w:t>✅</w:t>
      </w:r>
    </w:p>
    <w:p w14:paraId="2CFA85DE" w14:textId="77777777" w:rsidR="00370887" w:rsidRPr="00370887" w:rsidRDefault="00370887" w:rsidP="00370887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5855E3A5" w14:textId="77777777" w:rsidR="00370887" w:rsidRDefault="00370887" w:rsidP="00370887">
      <w:pPr>
        <w:pStyle w:val="NormalWeb"/>
        <w:rPr>
          <w:rFonts w:ascii="Eras Medium ITC" w:hAnsi="Eras Medium ITC" w:cstheme="minorHAnsi"/>
          <w:color w:val="061F57" w:themeColor="text2" w:themeShade="BF"/>
        </w:rPr>
      </w:pPr>
      <w:r>
        <w:rPr>
          <w:rFonts w:ascii="Eras Medium ITC" w:hAnsi="Eras Medium ITC" w:cstheme="minorHAnsi"/>
          <w:color w:val="061F57" w:themeColor="text2" w:themeShade="BF"/>
        </w:rPr>
        <w:t>Anotaciones:</w:t>
      </w:r>
    </w:p>
    <w:p w14:paraId="720B054F" w14:textId="77777777" w:rsidR="00370887" w:rsidRDefault="00370887" w:rsidP="00370887">
      <w:pPr>
        <w:pStyle w:val="NormalWeb"/>
        <w:rPr>
          <w:rFonts w:ascii="Eras Medium ITC" w:hAnsi="Eras Medium ITC" w:cstheme="minorHAnsi"/>
          <w:color w:val="061F57" w:themeColor="text2" w:themeShade="BF"/>
        </w:rPr>
      </w:pPr>
      <w:r>
        <w:rPr>
          <w:rFonts w:ascii="Eras Medium ITC" w:hAnsi="Eras Medium ITC" w:cstheme="minorHAnsi"/>
          <w:color w:val="061F57" w:themeColor="text2" w:themeShade="BF"/>
        </w:rPr>
        <w:t xml:space="preserve">Toda actividad que lleve un </w:t>
      </w:r>
      <w:r>
        <w:rPr>
          <w:rFonts w:ascii="Apple Color Emoji" w:hAnsi="Apple Color Emoji" w:cs="Calibri"/>
          <w:color w:val="5999D3"/>
          <w:sz w:val="26"/>
          <w:szCs w:val="26"/>
        </w:rPr>
        <w:t>✅</w:t>
      </w:r>
      <w:r>
        <w:rPr>
          <w:rFonts w:ascii="Eras Medium ITC" w:hAnsi="Eras Medium ITC" w:cstheme="minorHAnsi"/>
          <w:color w:val="061F57" w:themeColor="text2" w:themeShade="BF"/>
        </w:rPr>
        <w:t xml:space="preserve"> es porque ha sido entregada correctamente.</w:t>
      </w:r>
    </w:p>
    <w:p w14:paraId="2BD795C5" w14:textId="77777777" w:rsidR="00370887" w:rsidRDefault="00370887" w:rsidP="00370887">
      <w:pPr>
        <w:pStyle w:val="NormalWeb"/>
        <w:rPr>
          <w:rFonts w:ascii="Eras Medium ITC" w:hAnsi="Eras Medium ITC" w:cstheme="minorHAnsi"/>
          <w:color w:val="061F57" w:themeColor="text2" w:themeShade="BF"/>
        </w:rPr>
      </w:pPr>
      <w:r>
        <w:rPr>
          <w:rFonts w:ascii="Eras Medium ITC" w:hAnsi="Eras Medium ITC" w:cstheme="minorHAnsi"/>
          <w:color w:val="061F57" w:themeColor="text2" w:themeShade="BF"/>
        </w:rPr>
        <w:t xml:space="preserve">Si se desea consultar, dejamos el enlace del correspondiente repositorio en </w:t>
      </w:r>
      <w:proofErr w:type="spellStart"/>
      <w:r>
        <w:rPr>
          <w:rFonts w:ascii="Eras Medium ITC" w:hAnsi="Eras Medium ITC" w:cstheme="minorHAnsi"/>
          <w:color w:val="061F57" w:themeColor="text2" w:themeShade="BF"/>
        </w:rPr>
        <w:t>github</w:t>
      </w:r>
      <w:proofErr w:type="spellEnd"/>
      <w:r>
        <w:rPr>
          <w:rFonts w:ascii="Eras Medium ITC" w:hAnsi="Eras Medium ITC" w:cstheme="minorHAnsi"/>
          <w:color w:val="061F57" w:themeColor="text2" w:themeShade="BF"/>
        </w:rPr>
        <w:t xml:space="preserve"> a través del cual fuimos trabajando durante el transcurso de la asignatura:</w:t>
      </w:r>
    </w:p>
    <w:p w14:paraId="089979F7" w14:textId="77777777" w:rsidR="00370887" w:rsidRPr="000C4A56" w:rsidRDefault="00000000" w:rsidP="00370887">
      <w:pPr>
        <w:pStyle w:val="NormalWeb"/>
        <w:rPr>
          <w:rFonts w:ascii="Eras Medium ITC" w:hAnsi="Eras Medium ITC" w:cs="Calibri"/>
          <w:color w:val="5999D3"/>
          <w:sz w:val="26"/>
          <w:szCs w:val="26"/>
        </w:rPr>
      </w:pPr>
      <w:hyperlink r:id="rId9" w:history="1">
        <w:r w:rsidR="00370887" w:rsidRPr="001A5714">
          <w:rPr>
            <w:rStyle w:val="Hipervnculo"/>
            <w:rFonts w:ascii="Eras Medium ITC" w:hAnsi="Eras Medium ITC" w:cs="Calibri"/>
            <w:sz w:val="26"/>
            <w:szCs w:val="26"/>
          </w:rPr>
          <w:t>https://github.com/gitblanc/SR</w:t>
        </w:r>
      </w:hyperlink>
      <w:r w:rsidR="00370887">
        <w:rPr>
          <w:rFonts w:ascii="Eras Medium ITC" w:hAnsi="Eras Medium ITC" w:cs="Calibri"/>
          <w:color w:val="5999D3"/>
          <w:sz w:val="26"/>
          <w:szCs w:val="26"/>
        </w:rPr>
        <w:t xml:space="preserve"> </w:t>
      </w:r>
    </w:p>
    <w:p w14:paraId="0E5119C2" w14:textId="77777777" w:rsidR="00370887" w:rsidRDefault="00370887" w:rsidP="00D5530C">
      <w:pPr>
        <w:pStyle w:val="NormalWeb"/>
        <w:jc w:val="center"/>
        <w:rPr>
          <w:rFonts w:ascii="Calibri" w:hAnsi="Calibri" w:cs="Calibri"/>
          <w:color w:val="5999D3"/>
          <w:sz w:val="26"/>
          <w:szCs w:val="26"/>
        </w:rPr>
      </w:pPr>
    </w:p>
    <w:p w14:paraId="1B90677C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35715825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741CCE78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2CF56CCB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73EC72AD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5F256271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4CF72FE7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06C74466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47144650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21B21930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7C0DDFCD" w14:textId="6FDA3863" w:rsidR="559E62C8" w:rsidRPr="000C4A56" w:rsidRDefault="559E62C8" w:rsidP="60E911E5">
      <w:pPr>
        <w:pStyle w:val="NormalWeb"/>
        <w:rPr>
          <w:rFonts w:ascii="Eras Medium ITC" w:hAnsi="Eras Medium ITC"/>
        </w:rPr>
      </w:pPr>
      <w:r w:rsidRPr="000C4A56">
        <w:rPr>
          <w:rFonts w:ascii="Eras Medium ITC" w:hAnsi="Eras Medium ITC"/>
        </w:rPr>
        <w:tab/>
      </w:r>
    </w:p>
    <w:p w14:paraId="3040F66A" w14:textId="3EDFC5CF" w:rsidR="00706588" w:rsidRDefault="00A11F61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58245" behindDoc="0" locked="0" layoutInCell="1" allowOverlap="1" wp14:anchorId="5A9C4433" wp14:editId="1BE51A04">
            <wp:simplePos x="0" y="0"/>
            <wp:positionH relativeFrom="column">
              <wp:posOffset>-124460</wp:posOffset>
            </wp:positionH>
            <wp:positionV relativeFrom="paragraph">
              <wp:posOffset>0</wp:posOffset>
            </wp:positionV>
            <wp:extent cx="3505200" cy="1752600"/>
            <wp:effectExtent l="0" t="0" r="0" b="0"/>
            <wp:wrapSquare wrapText="bothSides"/>
            <wp:docPr id="28" name="Imagen 28" descr="Escuela de Ingeniería Informática -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de Ingeniería Informática - Inic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EE5A5" w14:textId="6C071500" w:rsidR="00706588" w:rsidRDefault="00FD38D2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  <w:r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51E45EF2" wp14:editId="35CB0F4F">
            <wp:simplePos x="0" y="0"/>
            <wp:positionH relativeFrom="page">
              <wp:posOffset>-2131060</wp:posOffset>
            </wp:positionH>
            <wp:positionV relativeFrom="page">
              <wp:posOffset>-278130</wp:posOffset>
            </wp:positionV>
            <wp:extent cx="11250814" cy="7505700"/>
            <wp:effectExtent l="0" t="0" r="1905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0814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C1517" w14:textId="51CF5C1A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070A2FD3" w14:textId="211A12F6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29D302A1" w14:textId="6BD79677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0F6F2759" w14:textId="25627299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1B2C96AA" w14:textId="69597258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4CDDB46B" w14:textId="1B98D55D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11C10A73" w14:textId="6F01F69A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50944599" w14:textId="44E06ABA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7B694B44" w14:textId="4E5A53C2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7C2B58FD" w14:textId="5D77B658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255D0256" w14:textId="2FA15B65" w:rsidR="00706588" w:rsidRDefault="00706588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0C072803" w14:textId="0D822EC4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73B3EDDB" w14:textId="547D6C16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467B0A63" w14:textId="4FA9CCA2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320ECA92" w14:textId="0F458545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0C3B0005" w14:textId="43618EE3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1634E35F" w14:textId="5481D95D" w:rsidR="00003E0C" w:rsidRDefault="00123F2A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129B42C7" wp14:editId="73714B89">
                <wp:simplePos x="0" y="0"/>
                <wp:positionH relativeFrom="column">
                  <wp:posOffset>-619760</wp:posOffset>
                </wp:positionH>
                <wp:positionV relativeFrom="page">
                  <wp:posOffset>7226300</wp:posOffset>
                </wp:positionV>
                <wp:extent cx="7760970" cy="3556000"/>
                <wp:effectExtent l="0" t="0" r="0" b="0"/>
                <wp:wrapNone/>
                <wp:docPr id="25" name="Rectángulo 25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556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3000">
                              <a:srgbClr val="000000"/>
                            </a:gs>
                            <a:gs pos="100000">
                              <a:srgbClr val="FF0000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F482B" id="Rectángulo 25" o:spid="_x0000_s1026" alt="rectángulo de color" style="position:absolute;margin-left:-48.8pt;margin-top:569pt;width:611.1pt;height:280pt;z-index:-2516582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" fillcolor="black" stroked="f" strokeweight="2pt">
                <v:fill color2="red" rotate="t" focusposition="1,1" focussize="" colors="0 black;1966f black" focus="100%" type="gradientRadial"/>
                <w10:wrap anchory="page"/>
              </v:rect>
            </w:pict>
          </mc:Fallback>
        </mc:AlternateContent>
      </w:r>
    </w:p>
    <w:p w14:paraId="4C7E7EFA" w14:textId="7FE6CE36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69AC972B" w14:textId="0FAC2D40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738516DA" w14:textId="39A58D0C" w:rsidR="00003E0C" w:rsidRPr="007774C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16C80FBA" w14:textId="0C3FD7B0" w:rsidR="15DE4B3C" w:rsidRDefault="00B337BE" w:rsidP="15DE4B3C">
      <w:pPr>
        <w:spacing w:after="200"/>
        <w:rPr>
          <w:rFonts w:ascii="Calibri" w:hAnsi="Calibri" w:cs="Calibri"/>
          <w:color w:val="5999D3"/>
          <w:sz w:val="26"/>
          <w:szCs w:val="26"/>
        </w:rPr>
      </w:pPr>
      <w:r>
        <w:fldChar w:fldCharType="begin"/>
      </w:r>
      <w:r>
        <w:instrText xml:space="preserve"> INCLUDEPICTURE "https://imgs.search.brave.com/HeED8NhWXSOeggLRFah1ataaw29O8n9LZX8ksCXFFGc/rs:fit:400:200:1/g:ce/aHR0cHM6Ly9pbmdl/bmllcmlhaW5mb3Jt/YXRpY2EudW5pb3Zp/LmVzL2ltYWdlL2lt/YWdlX2dhbGxlcnk_/aW1nX2lkPTU0MzU2/MzQmdD0xNTg0OTYz/NTUxOTU2" \* MERGEFORMATINET </w:instrText>
      </w:r>
      <w:r w:rsidR="00000000">
        <w:fldChar w:fldCharType="separate"/>
      </w:r>
      <w:r>
        <w:fldChar w:fldCharType="end"/>
      </w:r>
    </w:p>
    <w:sectPr w:rsidR="15DE4B3C" w:rsidSect="00F45147">
      <w:headerReference w:type="default" r:id="rId12"/>
      <w:footerReference w:type="default" r:id="rId13"/>
      <w:pgSz w:w="11906" w:h="16838" w:code="9"/>
      <w:pgMar w:top="720" w:right="936" w:bottom="720" w:left="936" w:header="289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5C772" w14:textId="77777777" w:rsidR="00251028" w:rsidRDefault="00251028">
      <w:r>
        <w:separator/>
      </w:r>
    </w:p>
    <w:p w14:paraId="1A411BC3" w14:textId="77777777" w:rsidR="00251028" w:rsidRDefault="00251028"/>
  </w:endnote>
  <w:endnote w:type="continuationSeparator" w:id="0">
    <w:p w14:paraId="0499ED6A" w14:textId="77777777" w:rsidR="00251028" w:rsidRDefault="00251028">
      <w:r>
        <w:continuationSeparator/>
      </w:r>
    </w:p>
    <w:p w14:paraId="2035A459" w14:textId="77777777" w:rsidR="00251028" w:rsidRDefault="00251028"/>
  </w:endnote>
  <w:endnote w:type="continuationNotice" w:id="1">
    <w:p w14:paraId="11204043" w14:textId="77777777" w:rsidR="00251028" w:rsidRDefault="0025102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STHupo">
    <w:charset w:val="86"/>
    <w:family w:val="auto"/>
    <w:pitch w:val="variable"/>
    <w:sig w:usb0="00000001" w:usb1="080F0000" w:usb2="00000010" w:usb3="00000000" w:csb0="00040000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Eras Medium ITC" w:hAnsi="Eras Medium ITC"/>
        <w:b w:val="0"/>
        <w:bCs/>
        <w:i/>
        <w:iCs/>
        <w:noProof/>
        <w:color w:val="2E287F" w:themeColor="text1" w:themeTint="BF"/>
      </w:rPr>
      <w:id w:val="-890194395"/>
      <w:docPartObj>
        <w:docPartGallery w:val="Page Numbers (Bottom of Page)"/>
        <w:docPartUnique/>
      </w:docPartObj>
    </w:sdtPr>
    <w:sdtEndPr>
      <w:rPr>
        <w:i w:val="0"/>
        <w:iCs w:val="0"/>
      </w:rPr>
    </w:sdtEndPr>
    <w:sdtContent>
      <w:p w14:paraId="4B14E146" w14:textId="04C7CAD1" w:rsidR="00DF027C" w:rsidRPr="00435728" w:rsidRDefault="00DF027C">
        <w:pPr>
          <w:pStyle w:val="Piedepgina"/>
          <w:jc w:val="center"/>
          <w:rPr>
            <w:rFonts w:ascii="Eras Medium ITC" w:hAnsi="Eras Medium ITC"/>
            <w:b w:val="0"/>
            <w:bCs/>
            <w:noProof/>
            <w:color w:val="2E287F" w:themeColor="text1" w:themeTint="BF"/>
          </w:rPr>
        </w:pPr>
        <w:r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fldChar w:fldCharType="begin"/>
        </w:r>
        <w:r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instrText xml:space="preserve"> PAGE   \* MERGEFORMAT </w:instrText>
        </w:r>
        <w:r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fldChar w:fldCharType="separate"/>
        </w:r>
        <w:r w:rsidR="00AB02A7"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t>2</w:t>
        </w:r>
        <w:r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fldChar w:fldCharType="end"/>
        </w:r>
        <w:r w:rsidR="00A20A84"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t xml:space="preserve"> </w:t>
        </w:r>
      </w:p>
    </w:sdtContent>
  </w:sdt>
  <w:p w14:paraId="7B130CFF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0DE4E" w14:textId="77777777" w:rsidR="00251028" w:rsidRDefault="00251028">
      <w:r>
        <w:separator/>
      </w:r>
    </w:p>
    <w:p w14:paraId="407D14D4" w14:textId="77777777" w:rsidR="00251028" w:rsidRDefault="00251028"/>
  </w:footnote>
  <w:footnote w:type="continuationSeparator" w:id="0">
    <w:p w14:paraId="7CDE9F1C" w14:textId="77777777" w:rsidR="00251028" w:rsidRDefault="00251028">
      <w:r>
        <w:continuationSeparator/>
      </w:r>
    </w:p>
    <w:p w14:paraId="038AFA79" w14:textId="77777777" w:rsidR="00251028" w:rsidRDefault="00251028"/>
  </w:footnote>
  <w:footnote w:type="continuationNotice" w:id="1">
    <w:p w14:paraId="726E15AF" w14:textId="77777777" w:rsidR="00251028" w:rsidRDefault="0025102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16E33" w14:textId="23FD8CF2" w:rsidR="007774CC" w:rsidRPr="00D5530C" w:rsidRDefault="007774CC" w:rsidP="007774CC">
    <w:pPr>
      <w:pStyle w:val="Encabezado"/>
      <w:jc w:val="right"/>
      <w:rPr>
        <w:rFonts w:ascii="Eras Medium ITC" w:hAnsi="Eras Medium ITC"/>
        <w:b w:val="0"/>
        <w:bCs/>
        <w:i/>
        <w:iCs/>
        <w:color w:val="auto"/>
      </w:rPr>
    </w:pPr>
    <w:r w:rsidRPr="00D5530C">
      <w:rPr>
        <w:rFonts w:ascii="Eras Medium ITC" w:hAnsi="Eras Medium ITC"/>
        <w:b w:val="0"/>
        <w:bCs/>
        <w:i/>
        <w:iCs/>
        <w:color w:val="auto"/>
      </w:rPr>
      <w:t>Grupo B3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7392"/>
    <w:multiLevelType w:val="hybridMultilevel"/>
    <w:tmpl w:val="FEC8D606"/>
    <w:lvl w:ilvl="0" w:tplc="E33AB18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311DA"/>
    <w:multiLevelType w:val="multilevel"/>
    <w:tmpl w:val="0C0A4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31743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95551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02571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357D6"/>
    <w:multiLevelType w:val="hybridMultilevel"/>
    <w:tmpl w:val="B05E8012"/>
    <w:lvl w:ilvl="0" w:tplc="D17AC1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466BC"/>
    <w:multiLevelType w:val="hybridMultilevel"/>
    <w:tmpl w:val="64B60A9A"/>
    <w:lvl w:ilvl="0" w:tplc="5C08F4FE">
      <w:start w:val="4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95C40"/>
    <w:multiLevelType w:val="hybridMultilevel"/>
    <w:tmpl w:val="5816C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16B70"/>
    <w:multiLevelType w:val="hybridMultilevel"/>
    <w:tmpl w:val="E8C69628"/>
    <w:lvl w:ilvl="0" w:tplc="93F0CE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D12C9"/>
    <w:multiLevelType w:val="hybridMultilevel"/>
    <w:tmpl w:val="366C4CB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45772"/>
    <w:multiLevelType w:val="hybridMultilevel"/>
    <w:tmpl w:val="09F45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E1AE1"/>
    <w:multiLevelType w:val="hybridMultilevel"/>
    <w:tmpl w:val="4E602BCC"/>
    <w:lvl w:ilvl="0" w:tplc="B13266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712B5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C46A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4093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FCE2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21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3AEA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1C4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36C1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42ADD"/>
    <w:multiLevelType w:val="hybridMultilevel"/>
    <w:tmpl w:val="8C783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F2A7F"/>
    <w:multiLevelType w:val="hybridMultilevel"/>
    <w:tmpl w:val="C3D4255E"/>
    <w:lvl w:ilvl="0" w:tplc="0B0C3BC0">
      <w:start w:val="2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66EFA"/>
    <w:multiLevelType w:val="hybridMultilevel"/>
    <w:tmpl w:val="574A1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B54EA3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5B7C79"/>
    <w:multiLevelType w:val="hybridMultilevel"/>
    <w:tmpl w:val="1A907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A2041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3F78C7"/>
    <w:multiLevelType w:val="multilevel"/>
    <w:tmpl w:val="79786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8A2FAB"/>
    <w:multiLevelType w:val="hybridMultilevel"/>
    <w:tmpl w:val="D84EE178"/>
    <w:lvl w:ilvl="0" w:tplc="8B5A83D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F34DA"/>
    <w:multiLevelType w:val="hybridMultilevel"/>
    <w:tmpl w:val="61682706"/>
    <w:lvl w:ilvl="0" w:tplc="2564EC36">
      <w:start w:val="27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E857FD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3310E7"/>
    <w:multiLevelType w:val="hybridMultilevel"/>
    <w:tmpl w:val="AA760D9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E62C35"/>
    <w:multiLevelType w:val="multilevel"/>
    <w:tmpl w:val="4B44D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8125289">
    <w:abstractNumId w:val="5"/>
  </w:num>
  <w:num w:numId="2" w16cid:durableId="179978827">
    <w:abstractNumId w:val="14"/>
  </w:num>
  <w:num w:numId="3" w16cid:durableId="302126787">
    <w:abstractNumId w:val="0"/>
  </w:num>
  <w:num w:numId="4" w16cid:durableId="599146915">
    <w:abstractNumId w:val="12"/>
  </w:num>
  <w:num w:numId="5" w16cid:durableId="295841500">
    <w:abstractNumId w:val="16"/>
  </w:num>
  <w:num w:numId="6" w16cid:durableId="1826163485">
    <w:abstractNumId w:val="7"/>
  </w:num>
  <w:num w:numId="7" w16cid:durableId="580407118">
    <w:abstractNumId w:val="17"/>
  </w:num>
  <w:num w:numId="8" w16cid:durableId="456874003">
    <w:abstractNumId w:val="10"/>
  </w:num>
  <w:num w:numId="9" w16cid:durableId="2022124354">
    <w:abstractNumId w:val="19"/>
  </w:num>
  <w:num w:numId="10" w16cid:durableId="514536363">
    <w:abstractNumId w:val="22"/>
  </w:num>
  <w:num w:numId="11" w16cid:durableId="1144355230">
    <w:abstractNumId w:val="3"/>
  </w:num>
  <w:num w:numId="12" w16cid:durableId="340476068">
    <w:abstractNumId w:val="4"/>
  </w:num>
  <w:num w:numId="13" w16cid:durableId="1547909198">
    <w:abstractNumId w:val="21"/>
  </w:num>
  <w:num w:numId="14" w16cid:durableId="197668867">
    <w:abstractNumId w:val="6"/>
  </w:num>
  <w:num w:numId="15" w16cid:durableId="1473526487">
    <w:abstractNumId w:val="9"/>
  </w:num>
  <w:num w:numId="16" w16cid:durableId="196819890">
    <w:abstractNumId w:val="15"/>
  </w:num>
  <w:num w:numId="17" w16cid:durableId="311570670">
    <w:abstractNumId w:val="2"/>
  </w:num>
  <w:num w:numId="18" w16cid:durableId="892497247">
    <w:abstractNumId w:val="8"/>
  </w:num>
  <w:num w:numId="19" w16cid:durableId="1829442710">
    <w:abstractNumId w:val="18"/>
  </w:num>
  <w:num w:numId="20" w16cid:durableId="1112676488">
    <w:abstractNumId w:val="23"/>
  </w:num>
  <w:num w:numId="21" w16cid:durableId="386606339">
    <w:abstractNumId w:val="20"/>
  </w:num>
  <w:num w:numId="22" w16cid:durableId="866795036">
    <w:abstractNumId w:val="13"/>
  </w:num>
  <w:num w:numId="23" w16cid:durableId="473066464">
    <w:abstractNumId w:val="1"/>
  </w:num>
  <w:num w:numId="24" w16cid:durableId="16445767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F6"/>
    <w:rsid w:val="00003E0C"/>
    <w:rsid w:val="000071A8"/>
    <w:rsid w:val="0002482E"/>
    <w:rsid w:val="00024C21"/>
    <w:rsid w:val="00050324"/>
    <w:rsid w:val="00063332"/>
    <w:rsid w:val="000646DD"/>
    <w:rsid w:val="000747A0"/>
    <w:rsid w:val="00084C05"/>
    <w:rsid w:val="0009169D"/>
    <w:rsid w:val="0009527B"/>
    <w:rsid w:val="000960A9"/>
    <w:rsid w:val="000A0150"/>
    <w:rsid w:val="000A484F"/>
    <w:rsid w:val="000B14CB"/>
    <w:rsid w:val="000B18DB"/>
    <w:rsid w:val="000C2505"/>
    <w:rsid w:val="000C4A56"/>
    <w:rsid w:val="000C678C"/>
    <w:rsid w:val="000C76E8"/>
    <w:rsid w:val="000E5896"/>
    <w:rsid w:val="000E63C9"/>
    <w:rsid w:val="000F2D84"/>
    <w:rsid w:val="000F3914"/>
    <w:rsid w:val="00100802"/>
    <w:rsid w:val="001012C7"/>
    <w:rsid w:val="001137B7"/>
    <w:rsid w:val="00123F2A"/>
    <w:rsid w:val="00125FBC"/>
    <w:rsid w:val="001269F7"/>
    <w:rsid w:val="00130E9D"/>
    <w:rsid w:val="00150A6D"/>
    <w:rsid w:val="001545E1"/>
    <w:rsid w:val="0016739C"/>
    <w:rsid w:val="00174AC9"/>
    <w:rsid w:val="00182FB3"/>
    <w:rsid w:val="00185B35"/>
    <w:rsid w:val="00191183"/>
    <w:rsid w:val="001952AF"/>
    <w:rsid w:val="00195398"/>
    <w:rsid w:val="001964BD"/>
    <w:rsid w:val="00196EA0"/>
    <w:rsid w:val="001D5888"/>
    <w:rsid w:val="001E31AC"/>
    <w:rsid w:val="001E3C59"/>
    <w:rsid w:val="001F2BC8"/>
    <w:rsid w:val="001F5F6B"/>
    <w:rsid w:val="00204C84"/>
    <w:rsid w:val="00213407"/>
    <w:rsid w:val="00214FCC"/>
    <w:rsid w:val="002178DF"/>
    <w:rsid w:val="00217EEA"/>
    <w:rsid w:val="00222C07"/>
    <w:rsid w:val="00230B03"/>
    <w:rsid w:val="00240C7F"/>
    <w:rsid w:val="00242822"/>
    <w:rsid w:val="00243EBC"/>
    <w:rsid w:val="00246A35"/>
    <w:rsid w:val="00247CF4"/>
    <w:rsid w:val="00251028"/>
    <w:rsid w:val="00274563"/>
    <w:rsid w:val="00281493"/>
    <w:rsid w:val="00284348"/>
    <w:rsid w:val="00285CE1"/>
    <w:rsid w:val="00290F4A"/>
    <w:rsid w:val="002A3DA0"/>
    <w:rsid w:val="002B68C2"/>
    <w:rsid w:val="002C0014"/>
    <w:rsid w:val="002C17E7"/>
    <w:rsid w:val="002D1F65"/>
    <w:rsid w:val="002D2AB8"/>
    <w:rsid w:val="002E2659"/>
    <w:rsid w:val="002E4926"/>
    <w:rsid w:val="002F2B65"/>
    <w:rsid w:val="002F2D3F"/>
    <w:rsid w:val="002F51F5"/>
    <w:rsid w:val="002F7BF0"/>
    <w:rsid w:val="003072CA"/>
    <w:rsid w:val="00312137"/>
    <w:rsid w:val="0031764A"/>
    <w:rsid w:val="003248BE"/>
    <w:rsid w:val="00330359"/>
    <w:rsid w:val="00331997"/>
    <w:rsid w:val="00332D8F"/>
    <w:rsid w:val="003339E3"/>
    <w:rsid w:val="0033762F"/>
    <w:rsid w:val="00343299"/>
    <w:rsid w:val="00360494"/>
    <w:rsid w:val="00360F11"/>
    <w:rsid w:val="00366C7E"/>
    <w:rsid w:val="00370887"/>
    <w:rsid w:val="00373C10"/>
    <w:rsid w:val="00384EA3"/>
    <w:rsid w:val="0039202B"/>
    <w:rsid w:val="003944B0"/>
    <w:rsid w:val="003A39A1"/>
    <w:rsid w:val="003A6CCF"/>
    <w:rsid w:val="003C2191"/>
    <w:rsid w:val="003D3863"/>
    <w:rsid w:val="003F095B"/>
    <w:rsid w:val="004110DE"/>
    <w:rsid w:val="00416E59"/>
    <w:rsid w:val="004355A8"/>
    <w:rsid w:val="00435728"/>
    <w:rsid w:val="0044085A"/>
    <w:rsid w:val="0044096B"/>
    <w:rsid w:val="004428CD"/>
    <w:rsid w:val="004870BD"/>
    <w:rsid w:val="0049406F"/>
    <w:rsid w:val="004B21A5"/>
    <w:rsid w:val="004B3457"/>
    <w:rsid w:val="004C5646"/>
    <w:rsid w:val="004C5A07"/>
    <w:rsid w:val="004C6673"/>
    <w:rsid w:val="004D3EF6"/>
    <w:rsid w:val="004E1147"/>
    <w:rsid w:val="004E5FEE"/>
    <w:rsid w:val="005001DE"/>
    <w:rsid w:val="005037F0"/>
    <w:rsid w:val="00516A86"/>
    <w:rsid w:val="0052455E"/>
    <w:rsid w:val="00525E69"/>
    <w:rsid w:val="005275F6"/>
    <w:rsid w:val="00535361"/>
    <w:rsid w:val="0053572B"/>
    <w:rsid w:val="00541A58"/>
    <w:rsid w:val="00547C92"/>
    <w:rsid w:val="00557EE1"/>
    <w:rsid w:val="00572102"/>
    <w:rsid w:val="00572A53"/>
    <w:rsid w:val="00573437"/>
    <w:rsid w:val="005812A5"/>
    <w:rsid w:val="00587FD4"/>
    <w:rsid w:val="00594CE3"/>
    <w:rsid w:val="005C5AC6"/>
    <w:rsid w:val="005E5229"/>
    <w:rsid w:val="005E7E6F"/>
    <w:rsid w:val="005F1BB0"/>
    <w:rsid w:val="005F1E42"/>
    <w:rsid w:val="006177CF"/>
    <w:rsid w:val="00620BC8"/>
    <w:rsid w:val="00635062"/>
    <w:rsid w:val="006422F3"/>
    <w:rsid w:val="00643BF7"/>
    <w:rsid w:val="00656C4D"/>
    <w:rsid w:val="0067279D"/>
    <w:rsid w:val="00690672"/>
    <w:rsid w:val="006A167A"/>
    <w:rsid w:val="006C1A57"/>
    <w:rsid w:val="006C24B9"/>
    <w:rsid w:val="006D0D8E"/>
    <w:rsid w:val="006D357F"/>
    <w:rsid w:val="006E5716"/>
    <w:rsid w:val="00701F48"/>
    <w:rsid w:val="00706588"/>
    <w:rsid w:val="00706598"/>
    <w:rsid w:val="00707C77"/>
    <w:rsid w:val="007302B3"/>
    <w:rsid w:val="00730733"/>
    <w:rsid w:val="007309A6"/>
    <w:rsid w:val="00730E3A"/>
    <w:rsid w:val="007311C2"/>
    <w:rsid w:val="00736AAF"/>
    <w:rsid w:val="00744E68"/>
    <w:rsid w:val="00754785"/>
    <w:rsid w:val="00764645"/>
    <w:rsid w:val="00765B2A"/>
    <w:rsid w:val="0076633B"/>
    <w:rsid w:val="007774CC"/>
    <w:rsid w:val="00783A34"/>
    <w:rsid w:val="0078641E"/>
    <w:rsid w:val="007937F8"/>
    <w:rsid w:val="00797F8D"/>
    <w:rsid w:val="007A1B3B"/>
    <w:rsid w:val="007B3EFD"/>
    <w:rsid w:val="007C6B52"/>
    <w:rsid w:val="007D16C5"/>
    <w:rsid w:val="007D7F83"/>
    <w:rsid w:val="007E3AAF"/>
    <w:rsid w:val="00812230"/>
    <w:rsid w:val="00816E41"/>
    <w:rsid w:val="00824388"/>
    <w:rsid w:val="00862FE4"/>
    <w:rsid w:val="0086389A"/>
    <w:rsid w:val="00867411"/>
    <w:rsid w:val="008757BE"/>
    <w:rsid w:val="0087605E"/>
    <w:rsid w:val="0088314E"/>
    <w:rsid w:val="0088458F"/>
    <w:rsid w:val="00887FAB"/>
    <w:rsid w:val="0089144B"/>
    <w:rsid w:val="00892569"/>
    <w:rsid w:val="008941AE"/>
    <w:rsid w:val="008A2806"/>
    <w:rsid w:val="008A5FE1"/>
    <w:rsid w:val="008B0337"/>
    <w:rsid w:val="008B1FEE"/>
    <w:rsid w:val="008B37CD"/>
    <w:rsid w:val="008B3E22"/>
    <w:rsid w:val="008C4584"/>
    <w:rsid w:val="008E7158"/>
    <w:rsid w:val="008F5D02"/>
    <w:rsid w:val="008F675E"/>
    <w:rsid w:val="009004DD"/>
    <w:rsid w:val="00903C32"/>
    <w:rsid w:val="00910DE1"/>
    <w:rsid w:val="00916B16"/>
    <w:rsid w:val="009173B9"/>
    <w:rsid w:val="009258BA"/>
    <w:rsid w:val="00927FDD"/>
    <w:rsid w:val="0093335D"/>
    <w:rsid w:val="0093613E"/>
    <w:rsid w:val="00937C35"/>
    <w:rsid w:val="00937F5C"/>
    <w:rsid w:val="009407BC"/>
    <w:rsid w:val="00943026"/>
    <w:rsid w:val="009440D4"/>
    <w:rsid w:val="00951451"/>
    <w:rsid w:val="009644AF"/>
    <w:rsid w:val="00966B81"/>
    <w:rsid w:val="009752D1"/>
    <w:rsid w:val="00977F79"/>
    <w:rsid w:val="00997534"/>
    <w:rsid w:val="009A1613"/>
    <w:rsid w:val="009A16BE"/>
    <w:rsid w:val="009A3221"/>
    <w:rsid w:val="009B77FB"/>
    <w:rsid w:val="009C7720"/>
    <w:rsid w:val="009E40C6"/>
    <w:rsid w:val="009E7381"/>
    <w:rsid w:val="009F2EE1"/>
    <w:rsid w:val="009F5674"/>
    <w:rsid w:val="009F58CA"/>
    <w:rsid w:val="009F7864"/>
    <w:rsid w:val="00A11870"/>
    <w:rsid w:val="00A11F61"/>
    <w:rsid w:val="00A20A84"/>
    <w:rsid w:val="00A21177"/>
    <w:rsid w:val="00A21707"/>
    <w:rsid w:val="00A23AFA"/>
    <w:rsid w:val="00A31B3E"/>
    <w:rsid w:val="00A4689C"/>
    <w:rsid w:val="00A532F3"/>
    <w:rsid w:val="00A64A5F"/>
    <w:rsid w:val="00A65A82"/>
    <w:rsid w:val="00A776F9"/>
    <w:rsid w:val="00A8489E"/>
    <w:rsid w:val="00A977A0"/>
    <w:rsid w:val="00AA4AE5"/>
    <w:rsid w:val="00AB02A7"/>
    <w:rsid w:val="00AB5264"/>
    <w:rsid w:val="00AB570A"/>
    <w:rsid w:val="00AC29F3"/>
    <w:rsid w:val="00AD2A23"/>
    <w:rsid w:val="00AD7C93"/>
    <w:rsid w:val="00AE18F8"/>
    <w:rsid w:val="00AE70AB"/>
    <w:rsid w:val="00AF17B1"/>
    <w:rsid w:val="00AF2AE0"/>
    <w:rsid w:val="00AF2EC3"/>
    <w:rsid w:val="00AF35E6"/>
    <w:rsid w:val="00B05808"/>
    <w:rsid w:val="00B10BE7"/>
    <w:rsid w:val="00B231E5"/>
    <w:rsid w:val="00B2518C"/>
    <w:rsid w:val="00B337BE"/>
    <w:rsid w:val="00B46BFB"/>
    <w:rsid w:val="00B5049C"/>
    <w:rsid w:val="00B50C43"/>
    <w:rsid w:val="00B56A5E"/>
    <w:rsid w:val="00B7015C"/>
    <w:rsid w:val="00B87425"/>
    <w:rsid w:val="00BA55B8"/>
    <w:rsid w:val="00BB7391"/>
    <w:rsid w:val="00BC2B5B"/>
    <w:rsid w:val="00BC5624"/>
    <w:rsid w:val="00BD0251"/>
    <w:rsid w:val="00BD30EA"/>
    <w:rsid w:val="00BD7E31"/>
    <w:rsid w:val="00BE3C54"/>
    <w:rsid w:val="00BE451B"/>
    <w:rsid w:val="00BF69EF"/>
    <w:rsid w:val="00C02B87"/>
    <w:rsid w:val="00C07269"/>
    <w:rsid w:val="00C23160"/>
    <w:rsid w:val="00C4086D"/>
    <w:rsid w:val="00C465A4"/>
    <w:rsid w:val="00C51A0E"/>
    <w:rsid w:val="00C6053F"/>
    <w:rsid w:val="00C62F75"/>
    <w:rsid w:val="00C91F02"/>
    <w:rsid w:val="00C925FC"/>
    <w:rsid w:val="00CA1896"/>
    <w:rsid w:val="00CA1F78"/>
    <w:rsid w:val="00CB434B"/>
    <w:rsid w:val="00CB5B28"/>
    <w:rsid w:val="00CD2019"/>
    <w:rsid w:val="00CD46AD"/>
    <w:rsid w:val="00CF5371"/>
    <w:rsid w:val="00D03077"/>
    <w:rsid w:val="00D0323A"/>
    <w:rsid w:val="00D0559F"/>
    <w:rsid w:val="00D064B5"/>
    <w:rsid w:val="00D077E9"/>
    <w:rsid w:val="00D13D3E"/>
    <w:rsid w:val="00D30C1E"/>
    <w:rsid w:val="00D33487"/>
    <w:rsid w:val="00D33DF2"/>
    <w:rsid w:val="00D417B6"/>
    <w:rsid w:val="00D42CB7"/>
    <w:rsid w:val="00D5413D"/>
    <w:rsid w:val="00D5530C"/>
    <w:rsid w:val="00D5578C"/>
    <w:rsid w:val="00D570A9"/>
    <w:rsid w:val="00D64147"/>
    <w:rsid w:val="00D678C9"/>
    <w:rsid w:val="00D70628"/>
    <w:rsid w:val="00D70D02"/>
    <w:rsid w:val="00D74699"/>
    <w:rsid w:val="00D770C7"/>
    <w:rsid w:val="00D77585"/>
    <w:rsid w:val="00D85993"/>
    <w:rsid w:val="00D86945"/>
    <w:rsid w:val="00D90290"/>
    <w:rsid w:val="00DA3E08"/>
    <w:rsid w:val="00DB1F19"/>
    <w:rsid w:val="00DC706A"/>
    <w:rsid w:val="00DD152F"/>
    <w:rsid w:val="00DE213F"/>
    <w:rsid w:val="00DF027C"/>
    <w:rsid w:val="00DF18F8"/>
    <w:rsid w:val="00DF286C"/>
    <w:rsid w:val="00DF3C36"/>
    <w:rsid w:val="00E00A32"/>
    <w:rsid w:val="00E15FC8"/>
    <w:rsid w:val="00E177AC"/>
    <w:rsid w:val="00E2118A"/>
    <w:rsid w:val="00E22ACD"/>
    <w:rsid w:val="00E56801"/>
    <w:rsid w:val="00E620B0"/>
    <w:rsid w:val="00E64192"/>
    <w:rsid w:val="00E81B40"/>
    <w:rsid w:val="00EA094D"/>
    <w:rsid w:val="00EA0ECC"/>
    <w:rsid w:val="00EA4F61"/>
    <w:rsid w:val="00EA66EA"/>
    <w:rsid w:val="00EB2CC9"/>
    <w:rsid w:val="00EB7F89"/>
    <w:rsid w:val="00EE7F5B"/>
    <w:rsid w:val="00EF555B"/>
    <w:rsid w:val="00F027BB"/>
    <w:rsid w:val="00F0502C"/>
    <w:rsid w:val="00F11DCF"/>
    <w:rsid w:val="00F148D0"/>
    <w:rsid w:val="00F162EA"/>
    <w:rsid w:val="00F221F6"/>
    <w:rsid w:val="00F2539E"/>
    <w:rsid w:val="00F322BE"/>
    <w:rsid w:val="00F33571"/>
    <w:rsid w:val="00F34C6C"/>
    <w:rsid w:val="00F355EC"/>
    <w:rsid w:val="00F45147"/>
    <w:rsid w:val="00F45754"/>
    <w:rsid w:val="00F52D27"/>
    <w:rsid w:val="00F56E2C"/>
    <w:rsid w:val="00F64C86"/>
    <w:rsid w:val="00F758E8"/>
    <w:rsid w:val="00F77F29"/>
    <w:rsid w:val="00F80CAB"/>
    <w:rsid w:val="00F8251F"/>
    <w:rsid w:val="00F83527"/>
    <w:rsid w:val="00FA43D0"/>
    <w:rsid w:val="00FB0A12"/>
    <w:rsid w:val="00FB14A5"/>
    <w:rsid w:val="00FC0DB6"/>
    <w:rsid w:val="00FC5DE5"/>
    <w:rsid w:val="00FD2763"/>
    <w:rsid w:val="00FD38D2"/>
    <w:rsid w:val="00FD583F"/>
    <w:rsid w:val="00FD63F6"/>
    <w:rsid w:val="00FD7488"/>
    <w:rsid w:val="00FE127F"/>
    <w:rsid w:val="00FF16B4"/>
    <w:rsid w:val="00FF400F"/>
    <w:rsid w:val="01BDF4D7"/>
    <w:rsid w:val="0454FC3B"/>
    <w:rsid w:val="0EC11973"/>
    <w:rsid w:val="15DE4B3C"/>
    <w:rsid w:val="18DCF496"/>
    <w:rsid w:val="1D93E88E"/>
    <w:rsid w:val="27655F01"/>
    <w:rsid w:val="2DA8E755"/>
    <w:rsid w:val="37CD4A59"/>
    <w:rsid w:val="3A4A64D4"/>
    <w:rsid w:val="3CF7BA1D"/>
    <w:rsid w:val="3FA86014"/>
    <w:rsid w:val="40B1788F"/>
    <w:rsid w:val="48361B82"/>
    <w:rsid w:val="4C31DD1A"/>
    <w:rsid w:val="4F78BA29"/>
    <w:rsid w:val="50B1C935"/>
    <w:rsid w:val="559E62C8"/>
    <w:rsid w:val="55D279E2"/>
    <w:rsid w:val="5A4BD6EB"/>
    <w:rsid w:val="608E2F9B"/>
    <w:rsid w:val="60E911E5"/>
    <w:rsid w:val="632B3557"/>
    <w:rsid w:val="6D23A579"/>
    <w:rsid w:val="6E6A654D"/>
    <w:rsid w:val="7472084B"/>
    <w:rsid w:val="76506E42"/>
    <w:rsid w:val="7B25D041"/>
    <w:rsid w:val="7DE0F3E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944658"/>
  <w15:docId w15:val="{E6C687BB-F077-4DF9-80AD-9F229E0F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C0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FF40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4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4C5A07"/>
    <w:rPr>
      <w:color w:val="3592C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5A0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A1B3B"/>
    <w:rPr>
      <w:color w:val="3592C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2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0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9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7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5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6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3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5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2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8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6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8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2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4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5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gitblanc/SR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enp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A30A026193436EA2B92673AFE45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9CEB6-04AD-4DA8-A9FB-591CF180CF29}"/>
      </w:docPartPr>
      <w:docPartBody>
        <w:p w:rsidR="00260B2D" w:rsidRDefault="00285CE1">
          <w:pPr>
            <w:pStyle w:val="71A30A026193436EA2B92673AFE45E30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octubre 18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STHupo">
    <w:charset w:val="86"/>
    <w:family w:val="auto"/>
    <w:pitch w:val="variable"/>
    <w:sig w:usb0="00000001" w:usb1="080F0000" w:usb2="00000010" w:usb3="00000000" w:csb0="00040000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7B"/>
    <w:rsid w:val="0007121D"/>
    <w:rsid w:val="00121E7B"/>
    <w:rsid w:val="00181575"/>
    <w:rsid w:val="001C2635"/>
    <w:rsid w:val="00255E7B"/>
    <w:rsid w:val="00260B2D"/>
    <w:rsid w:val="00285CE1"/>
    <w:rsid w:val="002B46EA"/>
    <w:rsid w:val="00333774"/>
    <w:rsid w:val="004230CA"/>
    <w:rsid w:val="0043746B"/>
    <w:rsid w:val="005848C9"/>
    <w:rsid w:val="005D0621"/>
    <w:rsid w:val="00602AD2"/>
    <w:rsid w:val="006C6366"/>
    <w:rsid w:val="00700F99"/>
    <w:rsid w:val="00706666"/>
    <w:rsid w:val="007A2892"/>
    <w:rsid w:val="007C02A7"/>
    <w:rsid w:val="0081482A"/>
    <w:rsid w:val="00832D26"/>
    <w:rsid w:val="00852BBA"/>
    <w:rsid w:val="008A7A9C"/>
    <w:rsid w:val="009177FA"/>
    <w:rsid w:val="009E26E9"/>
    <w:rsid w:val="00AD0DE9"/>
    <w:rsid w:val="00CC4D0D"/>
    <w:rsid w:val="00D62085"/>
    <w:rsid w:val="00D75E1E"/>
    <w:rsid w:val="00DD71B0"/>
    <w:rsid w:val="00E723D2"/>
    <w:rsid w:val="00F7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71A30A026193436EA2B92673AFE45E30">
    <w:name w:val="71A30A026193436EA2B92673AFE45E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19D41-58A3-4B8F-A062-91A08ABB4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0</TotalTime>
  <Pages>3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Links>
    <vt:vector size="48" baseType="variant">
      <vt:variant>
        <vt:i4>3145778</vt:i4>
      </vt:variant>
      <vt:variant>
        <vt:i4>27</vt:i4>
      </vt:variant>
      <vt:variant>
        <vt:i4>0</vt:i4>
      </vt:variant>
      <vt:variant>
        <vt:i4>5</vt:i4>
      </vt:variant>
      <vt:variant>
        <vt:lpwstr>https://github.com/gitblanc/SR</vt:lpwstr>
      </vt:variant>
      <vt:variant>
        <vt:lpwstr/>
      </vt:variant>
      <vt:variant>
        <vt:i4>7798887</vt:i4>
      </vt:variant>
      <vt:variant>
        <vt:i4>24</vt:i4>
      </vt:variant>
      <vt:variant>
        <vt:i4>0</vt:i4>
      </vt:variant>
      <vt:variant>
        <vt:i4>5</vt:i4>
      </vt:variant>
      <vt:variant>
        <vt:lpwstr>https://stackoverflow.com/questions/4582504/xampp-apache-webserver-localhost-not-working-on-mac-os</vt:lpwstr>
      </vt:variant>
      <vt:variant>
        <vt:lpwstr/>
      </vt:variant>
      <vt:variant>
        <vt:i4>4980826</vt:i4>
      </vt:variant>
      <vt:variant>
        <vt:i4>21</vt:i4>
      </vt:variant>
      <vt:variant>
        <vt:i4>0</vt:i4>
      </vt:variant>
      <vt:variant>
        <vt:i4>5</vt:i4>
      </vt:variant>
      <vt:variant>
        <vt:lpwstr>https://microcontrollerslab.com/esp32-mysql-database-php/</vt:lpwstr>
      </vt:variant>
      <vt:variant>
        <vt:lpwstr/>
      </vt:variant>
      <vt:variant>
        <vt:i4>4980826</vt:i4>
      </vt:variant>
      <vt:variant>
        <vt:i4>18</vt:i4>
      </vt:variant>
      <vt:variant>
        <vt:i4>0</vt:i4>
      </vt:variant>
      <vt:variant>
        <vt:i4>5</vt:i4>
      </vt:variant>
      <vt:variant>
        <vt:lpwstr>https://microcontrollerslab.com/esp32-mysql-database-php/</vt:lpwstr>
      </vt:variant>
      <vt:variant>
        <vt:lpwstr/>
      </vt:variant>
      <vt:variant>
        <vt:i4>6946879</vt:i4>
      </vt:variant>
      <vt:variant>
        <vt:i4>15</vt:i4>
      </vt:variant>
      <vt:variant>
        <vt:i4>0</vt:i4>
      </vt:variant>
      <vt:variant>
        <vt:i4>5</vt:i4>
      </vt:variant>
      <vt:variant>
        <vt:lpwstr>https://www.youtube.com/watch?v=fsQoA7NMhsU</vt:lpwstr>
      </vt:variant>
      <vt:variant>
        <vt:lpwstr/>
      </vt:variant>
      <vt:variant>
        <vt:i4>4325402</vt:i4>
      </vt:variant>
      <vt:variant>
        <vt:i4>12</vt:i4>
      </vt:variant>
      <vt:variant>
        <vt:i4>0</vt:i4>
      </vt:variant>
      <vt:variant>
        <vt:i4>5</vt:i4>
      </vt:variant>
      <vt:variant>
        <vt:lpwstr>https://randomnerdtutorials.com/esp32-web-server-arduino-ide/</vt:lpwstr>
      </vt:variant>
      <vt:variant>
        <vt:lpwstr/>
      </vt:variant>
      <vt:variant>
        <vt:i4>1835034</vt:i4>
      </vt:variant>
      <vt:variant>
        <vt:i4>9</vt:i4>
      </vt:variant>
      <vt:variant>
        <vt:i4>0</vt:i4>
      </vt:variant>
      <vt:variant>
        <vt:i4>5</vt:i4>
      </vt:variant>
      <vt:variant>
        <vt:lpwstr>http://www.esp32learning.com/code/esp32-and-dht11-sensor-example.php</vt:lpwstr>
      </vt:variant>
      <vt:variant>
        <vt:lpwstr/>
      </vt:variant>
      <vt:variant>
        <vt:i4>1900610</vt:i4>
      </vt:variant>
      <vt:variant>
        <vt:i4>6</vt:i4>
      </vt:variant>
      <vt:variant>
        <vt:i4>0</vt:i4>
      </vt:variant>
      <vt:variant>
        <vt:i4>5</vt:i4>
      </vt:variant>
      <vt:variant>
        <vt:lpwstr>https://www.upesy.com/blogs/tutorials/how-to-connect-wifi-acces-point-with-esp32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 edu</dc:creator>
  <cp:keywords/>
  <cp:lastModifiedBy>Eduardo Blanco Bielsa</cp:lastModifiedBy>
  <cp:revision>4</cp:revision>
  <cp:lastPrinted>2022-12-19T22:20:00Z</cp:lastPrinted>
  <dcterms:created xsi:type="dcterms:W3CDTF">2022-12-19T09:18:00Z</dcterms:created>
  <dcterms:modified xsi:type="dcterms:W3CDTF">2022-12-19T22:20:00Z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